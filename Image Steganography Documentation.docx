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project status"/>
      </w:tblPr>
      <w:tblGrid>
        <w:gridCol w:w="7026"/>
        <w:gridCol w:w="3774"/>
      </w:tblGrid>
      <w:tr w:rsidR="00D16387">
        <w:tc>
          <w:tcPr>
            <w:tcW w:w="3253" w:type="pct"/>
            <w:vAlign w:val="bottom"/>
          </w:tcPr>
          <w:p w:rsidR="00D16387" w:rsidRDefault="00D46F99">
            <w:pPr>
              <w:pStyle w:val="Title"/>
            </w:pPr>
            <w:r>
              <w:t>Text/Image Steganography Documentation</w:t>
            </w:r>
          </w:p>
        </w:tc>
        <w:tc>
          <w:tcPr>
            <w:tcW w:w="1747" w:type="pct"/>
            <w:vAlign w:val="bottom"/>
          </w:tcPr>
          <w:p w:rsidR="00D16387" w:rsidRDefault="00D16387" w:rsidP="00D46F99">
            <w:pPr>
              <w:pStyle w:val="Subtitle"/>
              <w:jc w:val="left"/>
            </w:pPr>
          </w:p>
        </w:tc>
      </w:tr>
    </w:tbl>
    <w:p w:rsidR="00D16387" w:rsidRDefault="00212C17">
      <w:pPr>
        <w:pStyle w:val="Heading1"/>
      </w:pPr>
      <w:r>
        <w:t xml:space="preserve">Project Name: </w:t>
      </w:r>
      <w:r w:rsidR="00D46F99" w:rsidRPr="00D46F99">
        <w:t>Text/Image Steganography</w:t>
      </w:r>
    </w:p>
    <w:p w:rsidR="00D16387" w:rsidRDefault="00951CB7">
      <w:pPr>
        <w:pStyle w:val="Date"/>
      </w:pPr>
      <w:sdt>
        <w:sdtPr>
          <w:alias w:val="Select Date"/>
          <w:tag w:val="Select Date"/>
          <w:id w:val="1026209719"/>
          <w:placeholder>
            <w:docPart w:val="264A8EDE23E2499F9994377658CD99DE"/>
          </w:placeholder>
          <w:date w:fullDate="2016-12-28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D46F99">
            <w:t>December 28, 2016</w:t>
          </w:r>
        </w:sdtContent>
      </w:sdt>
    </w:p>
    <w:tbl>
      <w:tblPr>
        <w:tblW w:w="5000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  <w:tblDescription w:val="Legend"/>
      </w:tblPr>
      <w:tblGrid>
        <w:gridCol w:w="3694"/>
        <w:gridCol w:w="7106"/>
      </w:tblGrid>
      <w:tr w:rsidR="00D46F99">
        <w:trPr>
          <w:gridAfter w:val="1"/>
          <w:wAfter w:w="3290" w:type="pct"/>
        </w:trPr>
        <w:tc>
          <w:tcPr>
            <w:tcW w:w="1710" w:type="pct"/>
          </w:tcPr>
          <w:p w:rsidR="00D46F99" w:rsidRPr="00C36E29" w:rsidRDefault="00D46F99">
            <w:pPr>
              <w:pStyle w:val="Heading2"/>
              <w:rPr>
                <w:b/>
                <w:bCs/>
              </w:rPr>
            </w:pPr>
            <w:r w:rsidRPr="00C36E29">
              <w:rPr>
                <w:b/>
                <w:bCs/>
                <w:sz w:val="20"/>
                <w:szCs w:val="20"/>
              </w:rPr>
              <w:t>Project languages</w:t>
            </w:r>
            <w:r w:rsidR="00C36E29">
              <w:rPr>
                <w:b/>
                <w:bCs/>
                <w:sz w:val="20"/>
                <w:szCs w:val="20"/>
              </w:rPr>
              <w:t>:</w:t>
            </w:r>
            <w:r w:rsidRPr="00C36E29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D46F99">
        <w:trPr>
          <w:gridAfter w:val="1"/>
          <w:wAfter w:w="3290" w:type="pct"/>
        </w:trPr>
        <w:tc>
          <w:tcPr>
            <w:tcW w:w="1710" w:type="pct"/>
          </w:tcPr>
          <w:p w:rsidR="00D46F99" w:rsidRDefault="00D46F99">
            <w:pPr>
              <w:pStyle w:val="ListBullet2"/>
            </w:pPr>
            <w:r w:rsidRPr="00C36E29">
              <w:rPr>
                <w:sz w:val="24"/>
                <w:szCs w:val="24"/>
              </w:rPr>
              <w:t>C#</w:t>
            </w:r>
          </w:p>
        </w:tc>
      </w:tr>
      <w:tr w:rsidR="00D16387">
        <w:tc>
          <w:tcPr>
            <w:tcW w:w="1710" w:type="pct"/>
          </w:tcPr>
          <w:p w:rsidR="00D16387" w:rsidRDefault="00D46F99">
            <w:pPr>
              <w:pStyle w:val="ListBullet2"/>
              <w:numPr>
                <w:ilvl w:val="0"/>
                <w:numId w:val="8"/>
              </w:numPr>
            </w:pPr>
            <w:r w:rsidRPr="00C36E29">
              <w:rPr>
                <w:sz w:val="24"/>
                <w:szCs w:val="24"/>
              </w:rPr>
              <w:t>Assembly x86</w:t>
            </w:r>
          </w:p>
        </w:tc>
        <w:tc>
          <w:tcPr>
            <w:tcW w:w="3290" w:type="pct"/>
          </w:tcPr>
          <w:p w:rsidR="00D16387" w:rsidRDefault="00D16387" w:rsidP="00D46F99">
            <w:pPr>
              <w:pStyle w:val="ListBullet2"/>
              <w:numPr>
                <w:ilvl w:val="0"/>
                <w:numId w:val="0"/>
              </w:numPr>
            </w:pPr>
          </w:p>
        </w:tc>
      </w:tr>
    </w:tbl>
    <w:p w:rsidR="00D16387" w:rsidRDefault="00D16387"/>
    <w:tbl>
      <w:tblPr>
        <w:tblStyle w:val="ProjectStatusReport"/>
        <w:tblW w:w="5000" w:type="pct"/>
        <w:tblLook w:val="04A0" w:firstRow="1" w:lastRow="0" w:firstColumn="1" w:lastColumn="0" w:noHBand="0" w:noVBand="1"/>
        <w:tblDescription w:val="Project status table"/>
      </w:tblPr>
      <w:tblGrid>
        <w:gridCol w:w="2333"/>
        <w:gridCol w:w="8467"/>
      </w:tblGrid>
      <w:tr w:rsidR="00D16387" w:rsidTr="006F62C7">
        <w:trPr>
          <w:trHeight w:val="1803"/>
        </w:trPr>
        <w:tc>
          <w:tcPr>
            <w:tcW w:w="1080" w:type="pct"/>
          </w:tcPr>
          <w:p w:rsidR="00D16387" w:rsidRPr="006F62C7" w:rsidRDefault="00D46F99" w:rsidP="007213E4">
            <w:pPr>
              <w:pStyle w:val="OffTrack"/>
              <w:rPr>
                <w:sz w:val="18"/>
                <w:szCs w:val="18"/>
              </w:rPr>
            </w:pPr>
            <w:r w:rsidRPr="006F62C7">
              <w:rPr>
                <w:sz w:val="18"/>
                <w:szCs w:val="18"/>
              </w:rPr>
              <w:t>Project Description</w:t>
            </w:r>
          </w:p>
        </w:tc>
        <w:tc>
          <w:tcPr>
            <w:tcW w:w="3920" w:type="pct"/>
            <w:tcMar>
              <w:left w:w="144" w:type="dxa"/>
            </w:tcMar>
          </w:tcPr>
          <w:p w:rsidR="00D83C30" w:rsidRPr="006F62C7" w:rsidRDefault="00D83C30" w:rsidP="00D83C30">
            <w:pPr>
              <w:rPr>
                <w:sz w:val="18"/>
                <w:szCs w:val="18"/>
              </w:rPr>
            </w:pPr>
            <w:r w:rsidRPr="006F62C7">
              <w:rPr>
                <w:sz w:val="18"/>
                <w:szCs w:val="18"/>
              </w:rPr>
              <w:t>A</w:t>
            </w:r>
            <w:r w:rsidR="00D46F99" w:rsidRPr="006F62C7">
              <w:rPr>
                <w:sz w:val="18"/>
                <w:szCs w:val="18"/>
              </w:rPr>
              <w:t xml:space="preserve">n image steganography by converting the image into </w:t>
            </w:r>
            <w:r w:rsidRPr="006F62C7">
              <w:rPr>
                <w:sz w:val="18"/>
                <w:szCs w:val="18"/>
              </w:rPr>
              <w:t xml:space="preserve">text of </w:t>
            </w:r>
            <w:r w:rsidR="00D46F99" w:rsidRPr="006F62C7">
              <w:rPr>
                <w:sz w:val="18"/>
                <w:szCs w:val="18"/>
              </w:rPr>
              <w:t>pixels and us</w:t>
            </w:r>
            <w:r w:rsidRPr="006F62C7">
              <w:rPr>
                <w:sz w:val="18"/>
                <w:szCs w:val="18"/>
              </w:rPr>
              <w:t>e the</w:t>
            </w:r>
            <w:r w:rsidR="00D46F99" w:rsidRPr="006F62C7">
              <w:rPr>
                <w:sz w:val="18"/>
                <w:szCs w:val="18"/>
              </w:rPr>
              <w:t xml:space="preserve"> LSB to hide the ciphered text</w:t>
            </w:r>
            <w:r w:rsidRPr="006F62C7">
              <w:rPr>
                <w:sz w:val="18"/>
                <w:szCs w:val="18"/>
              </w:rPr>
              <w:t xml:space="preserve"> that</w:t>
            </w:r>
            <w:r w:rsidR="00D46F99" w:rsidRPr="006F62C7">
              <w:rPr>
                <w:sz w:val="18"/>
                <w:szCs w:val="18"/>
              </w:rPr>
              <w:t xml:space="preserve"> encrypted by</w:t>
            </w:r>
            <w:r w:rsidRPr="006F62C7">
              <w:rPr>
                <w:sz w:val="18"/>
                <w:szCs w:val="18"/>
              </w:rPr>
              <w:t xml:space="preserve"> The Caesar cipher Algorithm (Cryptography</w:t>
            </w:r>
            <w:r w:rsidR="007213E4" w:rsidRPr="006F62C7">
              <w:rPr>
                <w:sz w:val="18"/>
                <w:szCs w:val="18"/>
              </w:rPr>
              <w:t>). The project decrypt the image by loading it, converting the pixels’ digits and break the LSB.</w:t>
            </w:r>
          </w:p>
        </w:tc>
      </w:tr>
      <w:tr w:rsidR="00D16387" w:rsidTr="006F62C7">
        <w:trPr>
          <w:trHeight w:val="1803"/>
        </w:trPr>
        <w:tc>
          <w:tcPr>
            <w:tcW w:w="1080" w:type="pct"/>
          </w:tcPr>
          <w:p w:rsidR="00D16387" w:rsidRPr="006F62C7" w:rsidRDefault="007213E4" w:rsidP="007213E4">
            <w:pPr>
              <w:pStyle w:val="OffTrack"/>
              <w:rPr>
                <w:sz w:val="18"/>
                <w:szCs w:val="18"/>
              </w:rPr>
            </w:pPr>
            <w:r w:rsidRPr="006F62C7">
              <w:rPr>
                <w:sz w:val="18"/>
                <w:szCs w:val="18"/>
              </w:rPr>
              <w:t>Language</w:t>
            </w:r>
          </w:p>
        </w:tc>
        <w:tc>
          <w:tcPr>
            <w:tcW w:w="3920" w:type="pct"/>
            <w:tcMar>
              <w:left w:w="144" w:type="dxa"/>
            </w:tcMar>
          </w:tcPr>
          <w:p w:rsidR="00D16387" w:rsidRPr="006F62C7" w:rsidRDefault="007213E4" w:rsidP="007213E4">
            <w:pPr>
              <w:pStyle w:val="OnTrack"/>
              <w:rPr>
                <w:sz w:val="18"/>
                <w:szCs w:val="18"/>
              </w:rPr>
            </w:pPr>
            <w:r w:rsidRPr="006F62C7">
              <w:rPr>
                <w:sz w:val="18"/>
                <w:szCs w:val="18"/>
              </w:rPr>
              <w:t>C#</w:t>
            </w:r>
            <w:r w:rsidR="0040114F" w:rsidRPr="006F62C7">
              <w:rPr>
                <w:sz w:val="18"/>
                <w:szCs w:val="18"/>
              </w:rPr>
              <w:t xml:space="preserve">: converting from image </w:t>
            </w:r>
            <w:r w:rsidRPr="006F62C7">
              <w:rPr>
                <w:sz w:val="18"/>
                <w:szCs w:val="18"/>
              </w:rPr>
              <w:t>to text and vice versa.</w:t>
            </w:r>
          </w:p>
          <w:p w:rsidR="007213E4" w:rsidRPr="006F62C7" w:rsidRDefault="007213E4" w:rsidP="007213E4">
            <w:pPr>
              <w:pStyle w:val="AtRisk"/>
              <w:rPr>
                <w:sz w:val="18"/>
                <w:szCs w:val="18"/>
              </w:rPr>
            </w:pPr>
            <w:r w:rsidRPr="006F62C7">
              <w:rPr>
                <w:sz w:val="18"/>
                <w:szCs w:val="18"/>
              </w:rPr>
              <w:t xml:space="preserve">Assembly x86: </w:t>
            </w:r>
            <w:r w:rsidR="0040114F" w:rsidRPr="006F62C7">
              <w:rPr>
                <w:sz w:val="18"/>
                <w:szCs w:val="18"/>
              </w:rPr>
              <w:t xml:space="preserve"> Encryption and Decryption (Steganography).</w:t>
            </w:r>
          </w:p>
          <w:p w:rsidR="0040114F" w:rsidRPr="006F62C7" w:rsidRDefault="0040114F" w:rsidP="007213E4">
            <w:pPr>
              <w:pStyle w:val="AtRisk"/>
              <w:rPr>
                <w:sz w:val="18"/>
                <w:szCs w:val="18"/>
              </w:rPr>
            </w:pPr>
            <w:r w:rsidRPr="006F62C7">
              <w:rPr>
                <w:sz w:val="18"/>
                <w:szCs w:val="18"/>
              </w:rPr>
              <w:t>Assembly x86: Encryption and Decryption (Cryptography).</w:t>
            </w:r>
          </w:p>
          <w:p w:rsidR="0040114F" w:rsidRPr="006F62C7" w:rsidRDefault="0040114F" w:rsidP="007213E4">
            <w:pPr>
              <w:pStyle w:val="AtRisk"/>
              <w:rPr>
                <w:sz w:val="18"/>
                <w:szCs w:val="18"/>
              </w:rPr>
            </w:pPr>
            <w:r w:rsidRPr="006F62C7">
              <w:rPr>
                <w:sz w:val="18"/>
                <w:szCs w:val="18"/>
              </w:rPr>
              <w:t>Assembly x86: Linking between Assembly code and C#.</w:t>
            </w:r>
          </w:p>
        </w:tc>
      </w:tr>
      <w:tr w:rsidR="00D16387" w:rsidTr="006F62C7">
        <w:trPr>
          <w:trHeight w:val="1803"/>
        </w:trPr>
        <w:tc>
          <w:tcPr>
            <w:tcW w:w="1080" w:type="pct"/>
          </w:tcPr>
          <w:p w:rsidR="00D16387" w:rsidRPr="006F62C7" w:rsidRDefault="00212C17" w:rsidP="00DC566E">
            <w:pPr>
              <w:pStyle w:val="OffTrack"/>
              <w:rPr>
                <w:sz w:val="18"/>
                <w:szCs w:val="18"/>
              </w:rPr>
            </w:pPr>
            <w:r w:rsidRPr="006F62C7">
              <w:rPr>
                <w:sz w:val="18"/>
                <w:szCs w:val="18"/>
              </w:rPr>
              <w:t xml:space="preserve">Milestones accomplished the week of </w:t>
            </w:r>
            <w:sdt>
              <w:sdtPr>
                <w:rPr>
                  <w:sz w:val="18"/>
                  <w:szCs w:val="18"/>
                </w:rPr>
                <w:alias w:val="Select Date"/>
                <w:tag w:val="Select Date"/>
                <w:id w:val="-207873058"/>
                <w:placeholder>
                  <w:docPart w:val="0F9D1FF03B8A49FABA63E735DD73CEBD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6-12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0114F" w:rsidRPr="006F62C7">
                  <w:rPr>
                    <w:sz w:val="18"/>
                    <w:szCs w:val="18"/>
                  </w:rPr>
                  <w:t>12/8/2016</w:t>
                </w:r>
              </w:sdtContent>
            </w:sdt>
            <w:r w:rsidRPr="006F62C7">
              <w:rPr>
                <w:sz w:val="18"/>
                <w:szCs w:val="18"/>
              </w:rPr>
              <w:t xml:space="preserve"> - </w:t>
            </w:r>
            <w:sdt>
              <w:sdtPr>
                <w:rPr>
                  <w:sz w:val="18"/>
                  <w:szCs w:val="18"/>
                </w:rPr>
                <w:alias w:val="Select Date"/>
                <w:tag w:val="Select Date"/>
                <w:id w:val="1784382684"/>
                <w:placeholder>
                  <w:docPart w:val="B133FC44056E4836B48D3FCC2ABCE5C2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date w:fullDate="2016-12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C566E" w:rsidRPr="006F62C7">
                  <w:rPr>
                    <w:sz w:val="18"/>
                    <w:szCs w:val="18"/>
                  </w:rPr>
                  <w:t>12/20/2016</w:t>
                </w:r>
              </w:sdtContent>
            </w:sdt>
            <w:r w:rsidRPr="006F62C7">
              <w:rPr>
                <w:sz w:val="18"/>
                <w:szCs w:val="18"/>
              </w:rPr>
              <w:t>:</w:t>
            </w:r>
          </w:p>
        </w:tc>
        <w:tc>
          <w:tcPr>
            <w:tcW w:w="3920" w:type="pct"/>
            <w:tcMar>
              <w:left w:w="144" w:type="dxa"/>
            </w:tcMar>
          </w:tcPr>
          <w:p w:rsidR="00D16387" w:rsidRPr="006F62C7" w:rsidRDefault="00DC566E" w:rsidP="00DC566E">
            <w:pPr>
              <w:pStyle w:val="OnTrack"/>
              <w:rPr>
                <w:sz w:val="18"/>
                <w:szCs w:val="18"/>
              </w:rPr>
            </w:pPr>
            <w:r w:rsidRPr="006F62C7">
              <w:rPr>
                <w:sz w:val="18"/>
                <w:szCs w:val="18"/>
              </w:rPr>
              <w:t>Create image viewer GUI Desktop application.</w:t>
            </w:r>
          </w:p>
          <w:p w:rsidR="00D16387" w:rsidRPr="006F62C7" w:rsidRDefault="00DC566E" w:rsidP="00DC566E">
            <w:pPr>
              <w:pStyle w:val="AtRisk"/>
              <w:rPr>
                <w:sz w:val="18"/>
                <w:szCs w:val="18"/>
              </w:rPr>
            </w:pPr>
            <w:r w:rsidRPr="006F62C7">
              <w:rPr>
                <w:sz w:val="18"/>
                <w:szCs w:val="18"/>
              </w:rPr>
              <w:t>Create text Hiding Application using assembly language program.</w:t>
            </w:r>
          </w:p>
          <w:p w:rsidR="00D16387" w:rsidRPr="006F62C7" w:rsidRDefault="00DC566E" w:rsidP="00DC566E">
            <w:pPr>
              <w:pStyle w:val="AtRisk"/>
              <w:rPr>
                <w:sz w:val="18"/>
                <w:szCs w:val="18"/>
              </w:rPr>
            </w:pPr>
            <w:r w:rsidRPr="006F62C7">
              <w:rPr>
                <w:sz w:val="18"/>
                <w:szCs w:val="18"/>
              </w:rPr>
              <w:t>Bonuses (Link between assembly and C#. And using cryptography first).</w:t>
            </w:r>
          </w:p>
          <w:p w:rsidR="00C36E29" w:rsidRPr="006F62C7" w:rsidRDefault="00DC566E" w:rsidP="00C36E29">
            <w:pPr>
              <w:pStyle w:val="OffTrack"/>
              <w:rPr>
                <w:sz w:val="18"/>
                <w:szCs w:val="18"/>
              </w:rPr>
            </w:pPr>
            <w:r w:rsidRPr="006F62C7">
              <w:rPr>
                <w:sz w:val="18"/>
                <w:szCs w:val="18"/>
              </w:rPr>
              <w:t xml:space="preserve">More information: </w:t>
            </w:r>
            <w:hyperlink r:id="rId9" w:history="1">
              <w:r w:rsidRPr="006F62C7">
                <w:rPr>
                  <w:rStyle w:val="Hyperlink"/>
                  <w:sz w:val="18"/>
                  <w:szCs w:val="18"/>
                </w:rPr>
                <w:t>https://goo.gl/y6VKjI</w:t>
              </w:r>
            </w:hyperlink>
          </w:p>
        </w:tc>
      </w:tr>
    </w:tbl>
    <w:p w:rsidR="00C36E29" w:rsidRDefault="00DA78B8">
      <w:pPr>
        <w:pStyle w:val="Heading1"/>
        <w:keepNext w:val="0"/>
        <w:keepLines w:val="0"/>
        <w:pageBreakBefore/>
        <w:rPr>
          <w:lang w:bidi="ar-EG"/>
        </w:rPr>
      </w:pPr>
      <w:r>
        <w:rPr>
          <w:lang w:bidi="ar-EG"/>
        </w:rPr>
        <w:lastRenderedPageBreak/>
        <w:t>Encryption Procedure</w:t>
      </w:r>
    </w:p>
    <w:p w:rsidR="00C94CC3" w:rsidRPr="00C94CC3" w:rsidRDefault="00033F88" w:rsidP="00DA78B8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Load a text file and e</w:t>
      </w:r>
      <w:r w:rsidR="00C94CC3" w:rsidRPr="00C94CC3">
        <w:rPr>
          <w:sz w:val="24"/>
          <w:szCs w:val="24"/>
          <w:lang w:bidi="ar-EG"/>
        </w:rPr>
        <w:t xml:space="preserve">ncrypt </w:t>
      </w:r>
      <w:r>
        <w:rPr>
          <w:sz w:val="24"/>
          <w:szCs w:val="24"/>
          <w:lang w:bidi="ar-EG"/>
        </w:rPr>
        <w:t xml:space="preserve">the </w:t>
      </w:r>
      <w:r w:rsidR="00C94CC3" w:rsidRPr="00C94CC3">
        <w:rPr>
          <w:sz w:val="24"/>
          <w:szCs w:val="24"/>
          <w:lang w:bidi="ar-EG"/>
        </w:rPr>
        <w:t>text file by changing the Least Significant Bit of the pixels.</w:t>
      </w:r>
    </w:p>
    <w:p w:rsidR="00DA78B8" w:rsidRDefault="00C94CC3" w:rsidP="00DA78B8">
      <w:pPr>
        <w:rPr>
          <w:lang w:bidi="ar-EG"/>
        </w:rPr>
      </w:pPr>
      <w:r>
        <w:rPr>
          <w:noProof/>
          <w:lang w:eastAsia="en-US"/>
        </w:rPr>
        <w:drawing>
          <wp:inline distT="0" distB="0" distL="0" distR="0">
            <wp:extent cx="6886575" cy="1838325"/>
            <wp:effectExtent l="0" t="0" r="9525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>
        <w:rPr>
          <w:lang w:bidi="ar-EG"/>
        </w:rPr>
        <w:t xml:space="preserve"> </w:t>
      </w:r>
    </w:p>
    <w:p w:rsidR="00C94CC3" w:rsidRDefault="00C94CC3" w:rsidP="00C94CC3">
      <w:pPr>
        <w:pStyle w:val="Heading1"/>
      </w:pPr>
      <w:r w:rsidRPr="00C94CC3">
        <w:t>Decryption Procedure</w:t>
      </w:r>
    </w:p>
    <w:p w:rsidR="004076C8" w:rsidRDefault="004076C8" w:rsidP="004076C8">
      <w:r w:rsidRPr="004076C8">
        <w:rPr>
          <w:sz w:val="24"/>
          <w:szCs w:val="24"/>
        </w:rPr>
        <w:t>Decrypt the text file by breaking the LSB encryption</w:t>
      </w:r>
      <w:r>
        <w:t>.</w:t>
      </w:r>
    </w:p>
    <w:p w:rsidR="004076C8" w:rsidRDefault="004076C8" w:rsidP="004076C8">
      <w:r>
        <w:rPr>
          <w:noProof/>
          <w:lang w:eastAsia="en-US"/>
        </w:rPr>
        <w:drawing>
          <wp:inline distT="0" distB="0" distL="0" distR="0">
            <wp:extent cx="6953250" cy="1476375"/>
            <wp:effectExtent l="0" t="0" r="0" b="952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4076C8" w:rsidRDefault="004076C8" w:rsidP="004076C8">
      <w:pPr>
        <w:pStyle w:val="Heading1"/>
        <w:rPr>
          <w:rtl/>
        </w:rPr>
      </w:pPr>
      <w:r>
        <w:t>Main Procedure of Caesar cipher</w:t>
      </w:r>
    </w:p>
    <w:p w:rsidR="006F62C7" w:rsidRPr="006F62C7" w:rsidRDefault="006F62C7" w:rsidP="006F62C7">
      <w:r w:rsidRPr="006F62C7">
        <w:rPr>
          <w:b/>
          <w:bCs/>
          <w:i/>
          <w:iCs/>
          <w:sz w:val="22"/>
          <w:szCs w:val="22"/>
        </w:rPr>
        <w:t xml:space="preserve">The Caesar </w:t>
      </w:r>
      <w:r w:rsidR="00306F91" w:rsidRPr="006F62C7">
        <w:rPr>
          <w:b/>
          <w:bCs/>
          <w:i/>
          <w:iCs/>
          <w:sz w:val="22"/>
          <w:szCs w:val="22"/>
        </w:rPr>
        <w:t>cipher</w:t>
      </w:r>
      <w:r w:rsidR="00306F91">
        <w:rPr>
          <w:rFonts w:ascii="Arial" w:hAnsi="Arial" w:cs="Arial"/>
          <w:color w:val="222222"/>
          <w:shd w:val="clear" w:color="auto" w:fill="FFFFFF"/>
        </w:rPr>
        <w:t xml:space="preserve"> is</w:t>
      </w:r>
      <w:bookmarkStart w:id="0" w:name="_GoBack"/>
      <w:bookmarkEnd w:id="0"/>
      <w:r w:rsidRPr="006F62C7">
        <w:rPr>
          <w:sz w:val="24"/>
          <w:szCs w:val="24"/>
        </w:rPr>
        <w:t xml:space="preserve"> a substitution cipher where each letter in the original message (called the plaintext) is replaced with a letter corresponding to a certain number of letters up or down in the alphabet.</w:t>
      </w:r>
    </w:p>
    <w:p w:rsidR="004076C8" w:rsidRPr="004076C8" w:rsidRDefault="00ED5D0C" w:rsidP="004076C8">
      <w:r>
        <w:rPr>
          <w:noProof/>
          <w:lang w:eastAsia="en-US"/>
        </w:rPr>
        <w:drawing>
          <wp:inline distT="0" distB="0" distL="0" distR="0">
            <wp:extent cx="6934200" cy="1409700"/>
            <wp:effectExtent l="0" t="0" r="0" b="1905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DF5B9C" w:rsidRDefault="00DF5B9C">
      <w:pPr>
        <w:pStyle w:val="Heading1"/>
        <w:keepNext w:val="0"/>
        <w:keepLines w:val="0"/>
        <w:pageBreakBefore/>
      </w:pPr>
      <w:r>
        <w:lastRenderedPageBreak/>
        <w:t>Flowchart</w:t>
      </w:r>
    </w:p>
    <w:p w:rsidR="00DF5B9C" w:rsidRPr="00DF5B9C" w:rsidRDefault="004277FC" w:rsidP="00DF5B9C">
      <w:r>
        <w:rPr>
          <w:noProof/>
          <w:lang w:eastAsia="en-US"/>
        </w:rPr>
        <w:drawing>
          <wp:inline distT="0" distB="0" distL="0" distR="0">
            <wp:extent cx="7162800" cy="7067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owchar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87" w:rsidRDefault="00CB46F3">
      <w:pPr>
        <w:pStyle w:val="Heading1"/>
        <w:keepNext w:val="0"/>
        <w:keepLines w:val="0"/>
        <w:pageBreakBefore/>
      </w:pPr>
      <w:r>
        <w:lastRenderedPageBreak/>
        <w:t>Project Team members “Moltaqa Al-Mdblarin”</w:t>
      </w:r>
    </w:p>
    <w:tbl>
      <w:tblPr>
        <w:tblW w:w="10689" w:type="dxa"/>
        <w:tblInd w:w="1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tact info table"/>
      </w:tblPr>
      <w:tblGrid>
        <w:gridCol w:w="2579"/>
        <w:gridCol w:w="5889"/>
        <w:gridCol w:w="2221"/>
      </w:tblGrid>
      <w:tr w:rsidR="00CB46F3" w:rsidRPr="00CB46F3" w:rsidTr="00CB46F3">
        <w:trPr>
          <w:trHeight w:val="39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46F3" w:rsidRPr="00CB46F3" w:rsidRDefault="00CB46F3" w:rsidP="00CB46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eastAsia="en-US"/>
              </w:rPr>
            </w:pPr>
            <w:r w:rsidRPr="00CB46F3">
              <w:rPr>
                <w:rFonts w:ascii="Arial" w:eastAsia="Times New Roman" w:hAnsi="Arial" w:cs="Arial"/>
                <w:color w:val="auto"/>
                <w:lang w:eastAsia="en-US"/>
              </w:rPr>
              <w:t>2013170177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46F3" w:rsidRPr="00CB46F3" w:rsidRDefault="00CB46F3" w:rsidP="00CB46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eastAsia="en-US"/>
              </w:rPr>
            </w:pPr>
            <w:r w:rsidRPr="00CB46F3">
              <w:rPr>
                <w:rFonts w:ascii="Arial" w:eastAsia="Times New Roman" w:hAnsi="Arial" w:cs="Arial"/>
                <w:color w:val="auto"/>
                <w:lang w:eastAsia="en-US"/>
              </w:rPr>
              <w:t>Zeyad Etman Attia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46F3" w:rsidRPr="00CB46F3" w:rsidRDefault="00CB46F3" w:rsidP="00CB46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eastAsia="en-US"/>
              </w:rPr>
            </w:pPr>
            <w:r w:rsidRPr="00CB46F3">
              <w:rPr>
                <w:rFonts w:ascii="Arial" w:eastAsia="Times New Roman" w:hAnsi="Arial" w:cs="Arial"/>
                <w:color w:val="auto"/>
                <w:lang w:eastAsia="en-US"/>
              </w:rPr>
              <w:t>Section 8</w:t>
            </w:r>
          </w:p>
        </w:tc>
      </w:tr>
      <w:tr w:rsidR="00CB46F3" w:rsidRPr="00CB46F3" w:rsidTr="00CB46F3">
        <w:trPr>
          <w:trHeight w:val="33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46F3" w:rsidRPr="00CB46F3" w:rsidRDefault="00CB46F3" w:rsidP="00CB46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eastAsia="en-US"/>
              </w:rPr>
            </w:pPr>
            <w:r w:rsidRPr="00CB46F3">
              <w:rPr>
                <w:rFonts w:ascii="Arial" w:eastAsia="Times New Roman" w:hAnsi="Arial" w:cs="Arial"/>
                <w:color w:val="auto"/>
                <w:lang w:eastAsia="en-US"/>
              </w:rPr>
              <w:t>2013170147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46F3" w:rsidRPr="00CB46F3" w:rsidRDefault="00CB46F3" w:rsidP="00CB46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eastAsia="en-US"/>
              </w:rPr>
            </w:pPr>
            <w:r w:rsidRPr="00CB46F3">
              <w:rPr>
                <w:rFonts w:ascii="Arial" w:eastAsia="Times New Roman" w:hAnsi="Arial" w:cs="Arial"/>
                <w:color w:val="auto"/>
                <w:lang w:eastAsia="en-US"/>
              </w:rPr>
              <w:t>Hassan Raafat Hassan Morsy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46F3" w:rsidRPr="00CB46F3" w:rsidRDefault="00CB46F3" w:rsidP="00CB46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eastAsia="en-US"/>
              </w:rPr>
            </w:pPr>
            <w:r w:rsidRPr="00CB46F3">
              <w:rPr>
                <w:rFonts w:ascii="Arial" w:eastAsia="Times New Roman" w:hAnsi="Arial" w:cs="Arial"/>
                <w:color w:val="auto"/>
                <w:lang w:eastAsia="en-US"/>
              </w:rPr>
              <w:t>Section 7</w:t>
            </w:r>
          </w:p>
        </w:tc>
      </w:tr>
      <w:tr w:rsidR="00CB46F3" w:rsidRPr="00CB46F3" w:rsidTr="00CB46F3">
        <w:trPr>
          <w:trHeight w:val="30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46F3" w:rsidRPr="00CB46F3" w:rsidRDefault="00CB46F3" w:rsidP="00CB46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eastAsia="en-US"/>
              </w:rPr>
            </w:pPr>
            <w:r w:rsidRPr="00CB46F3">
              <w:rPr>
                <w:rFonts w:ascii="Arial" w:eastAsia="Times New Roman" w:hAnsi="Arial" w:cs="Arial"/>
                <w:color w:val="auto"/>
                <w:lang w:eastAsia="en-US"/>
              </w:rPr>
              <w:t>2013170176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46F3" w:rsidRPr="00CB46F3" w:rsidRDefault="00CB46F3" w:rsidP="00CB46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eastAsia="en-US"/>
              </w:rPr>
            </w:pPr>
            <w:r w:rsidRPr="00CB46F3">
              <w:rPr>
                <w:rFonts w:ascii="Arial" w:eastAsia="Times New Roman" w:hAnsi="Arial" w:cs="Arial"/>
                <w:color w:val="auto"/>
                <w:lang w:eastAsia="en-US"/>
              </w:rPr>
              <w:t>Zeyad Alfaris Mohammed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46F3" w:rsidRPr="00CB46F3" w:rsidRDefault="00CB46F3" w:rsidP="00CB46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eastAsia="en-US"/>
              </w:rPr>
            </w:pPr>
            <w:r w:rsidRPr="00CB46F3">
              <w:rPr>
                <w:rFonts w:ascii="Arial" w:eastAsia="Times New Roman" w:hAnsi="Arial" w:cs="Arial"/>
                <w:color w:val="auto"/>
                <w:lang w:eastAsia="en-US"/>
              </w:rPr>
              <w:t>Section 8</w:t>
            </w:r>
          </w:p>
        </w:tc>
      </w:tr>
      <w:tr w:rsidR="00CB46F3" w:rsidRPr="00CB46F3" w:rsidTr="00CB46F3">
        <w:trPr>
          <w:trHeight w:val="30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46F3" w:rsidRPr="00CB46F3" w:rsidRDefault="00CB46F3" w:rsidP="00CB46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eastAsia="en-US"/>
              </w:rPr>
            </w:pPr>
            <w:r w:rsidRPr="00CB46F3">
              <w:rPr>
                <w:rFonts w:ascii="Arial" w:eastAsia="Times New Roman" w:hAnsi="Arial" w:cs="Arial"/>
                <w:color w:val="auto"/>
                <w:lang w:eastAsia="en-US"/>
              </w:rPr>
              <w:t>2013170236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46F3" w:rsidRPr="00CB46F3" w:rsidRDefault="00CB46F3" w:rsidP="00CB46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eastAsia="en-US"/>
              </w:rPr>
            </w:pPr>
            <w:r w:rsidRPr="00CB46F3">
              <w:rPr>
                <w:rFonts w:ascii="Arial" w:eastAsia="Times New Roman" w:hAnsi="Arial" w:cs="Arial"/>
                <w:color w:val="auto"/>
                <w:lang w:eastAsia="en-US"/>
              </w:rPr>
              <w:t>Abdulrahman Shafiq El-Morsi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46F3" w:rsidRPr="00CB46F3" w:rsidRDefault="00CB46F3" w:rsidP="00CB46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eastAsia="en-US"/>
              </w:rPr>
            </w:pPr>
            <w:r w:rsidRPr="00CB46F3">
              <w:rPr>
                <w:rFonts w:ascii="Arial" w:eastAsia="Times New Roman" w:hAnsi="Arial" w:cs="Arial"/>
                <w:color w:val="auto"/>
                <w:lang w:eastAsia="en-US"/>
              </w:rPr>
              <w:t>Section 10</w:t>
            </w:r>
          </w:p>
        </w:tc>
      </w:tr>
      <w:tr w:rsidR="00CB46F3" w:rsidRPr="00CB46F3" w:rsidTr="00CB46F3">
        <w:trPr>
          <w:trHeight w:val="33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46F3" w:rsidRPr="00CB46F3" w:rsidRDefault="00CB46F3" w:rsidP="00CB46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eastAsia="en-US"/>
              </w:rPr>
            </w:pPr>
            <w:r w:rsidRPr="00CB46F3">
              <w:rPr>
                <w:rFonts w:ascii="Arial" w:eastAsia="Times New Roman" w:hAnsi="Arial" w:cs="Arial"/>
                <w:color w:val="auto"/>
                <w:lang w:eastAsia="en-US"/>
              </w:rPr>
              <w:t>2013170474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46F3" w:rsidRPr="00CB46F3" w:rsidRDefault="00CB46F3" w:rsidP="00CB46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eastAsia="en-US"/>
              </w:rPr>
            </w:pPr>
            <w:r w:rsidRPr="00CB46F3">
              <w:rPr>
                <w:rFonts w:ascii="Arial" w:eastAsia="Times New Roman" w:hAnsi="Arial" w:cs="Arial"/>
                <w:color w:val="auto"/>
                <w:lang w:eastAsia="en-US"/>
              </w:rPr>
              <w:t>NourAllah Atef Hassan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46F3" w:rsidRPr="00CB46F3" w:rsidRDefault="00CB46F3" w:rsidP="00CB46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eastAsia="en-US"/>
              </w:rPr>
            </w:pPr>
            <w:r w:rsidRPr="00CB46F3">
              <w:rPr>
                <w:rFonts w:ascii="Arial" w:eastAsia="Times New Roman" w:hAnsi="Arial" w:cs="Arial"/>
                <w:color w:val="auto"/>
                <w:lang w:eastAsia="en-US"/>
              </w:rPr>
              <w:t>Section 19</w:t>
            </w:r>
          </w:p>
        </w:tc>
      </w:tr>
    </w:tbl>
    <w:p w:rsidR="00D16387" w:rsidRDefault="00CB46F3">
      <w:pPr>
        <w:pStyle w:val="Heading1"/>
      </w:pPr>
      <w:r>
        <w:t>Contact</w:t>
      </w:r>
    </w:p>
    <w:p w:rsidR="00D16387" w:rsidRPr="00CB46F3" w:rsidRDefault="00CB46F3">
      <w:pPr>
        <w:rPr>
          <w:sz w:val="22"/>
          <w:szCs w:val="22"/>
        </w:rPr>
      </w:pPr>
      <w:r w:rsidRPr="00CB46F3">
        <w:rPr>
          <w:sz w:val="22"/>
          <w:szCs w:val="22"/>
        </w:rPr>
        <w:t>Email: zeyadetman@gmail.com</w:t>
      </w:r>
    </w:p>
    <w:sectPr w:rsidR="00D16387" w:rsidRPr="00CB46F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CB7" w:rsidRDefault="00951CB7">
      <w:pPr>
        <w:spacing w:after="0" w:line="240" w:lineRule="auto"/>
      </w:pPr>
      <w:r>
        <w:separator/>
      </w:r>
    </w:p>
  </w:endnote>
  <w:endnote w:type="continuationSeparator" w:id="0">
    <w:p w:rsidR="00951CB7" w:rsidRDefault="00951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DEC" w:rsidRDefault="00424D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387" w:rsidRDefault="00424DEC">
    <w:pPr>
      <w:pStyle w:val="Footer"/>
    </w:pPr>
    <w:r>
      <w:t>Moltaqa al-mdblarin</w:t>
    </w:r>
    <w:r w:rsidR="00212C17">
      <w:ptab w:relativeTo="margin" w:alignment="right" w:leader="none"/>
    </w:r>
    <w:r w:rsidR="00212C17">
      <w:fldChar w:fldCharType="begin"/>
    </w:r>
    <w:r w:rsidR="00212C17">
      <w:instrText xml:space="preserve"> PAGE   \* MERGEFORMAT </w:instrText>
    </w:r>
    <w:r w:rsidR="00212C17">
      <w:fldChar w:fldCharType="separate"/>
    </w:r>
    <w:r w:rsidR="00306F91">
      <w:rPr>
        <w:noProof/>
      </w:rPr>
      <w:t>4</w:t>
    </w:r>
    <w:r w:rsidR="00212C17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DEC" w:rsidRDefault="00424D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CB7" w:rsidRDefault="00951CB7">
      <w:pPr>
        <w:spacing w:after="0" w:line="240" w:lineRule="auto"/>
      </w:pPr>
      <w:r>
        <w:separator/>
      </w:r>
    </w:p>
  </w:footnote>
  <w:footnote w:type="continuationSeparator" w:id="0">
    <w:p w:rsidR="00951CB7" w:rsidRDefault="00951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DEC" w:rsidRDefault="00424D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DEC" w:rsidRDefault="00424D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DEC" w:rsidRDefault="00424D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25B1E"/>
    <w:multiLevelType w:val="hybridMultilevel"/>
    <w:tmpl w:val="8D405E96"/>
    <w:lvl w:ilvl="0" w:tplc="162622AA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25F5E"/>
    <w:multiLevelType w:val="hybridMultilevel"/>
    <w:tmpl w:val="FC1AF9FC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1"/>
  </w:num>
  <w:num w:numId="20">
    <w:abstractNumId w:val="11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8"/>
  </w:num>
  <w:num w:numId="25">
    <w:abstractNumId w:val="5"/>
    <w:lvlOverride w:ilvl="0">
      <w:startOverride w:val="1"/>
    </w:lvlOverride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99"/>
    <w:rsid w:val="00033F88"/>
    <w:rsid w:val="00212C17"/>
    <w:rsid w:val="00306F91"/>
    <w:rsid w:val="0040114F"/>
    <w:rsid w:val="004076C8"/>
    <w:rsid w:val="00424DEC"/>
    <w:rsid w:val="004277FC"/>
    <w:rsid w:val="006F62C7"/>
    <w:rsid w:val="007213E4"/>
    <w:rsid w:val="00951CB7"/>
    <w:rsid w:val="00985C45"/>
    <w:rsid w:val="00C36E29"/>
    <w:rsid w:val="00C94CC3"/>
    <w:rsid w:val="00CB46F3"/>
    <w:rsid w:val="00D16387"/>
    <w:rsid w:val="00D46F99"/>
    <w:rsid w:val="00D83C30"/>
    <w:rsid w:val="00DA78B8"/>
    <w:rsid w:val="00DC566E"/>
    <w:rsid w:val="00DF5B9C"/>
    <w:rsid w:val="00ED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365E"/>
  <w15:chartTrackingRefBased/>
  <w15:docId w15:val="{C7099684-D8D0-4DC4-92BF-BDE0B59B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3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566E"/>
    <w:rPr>
      <w:color w:val="4C483D" w:themeColor="hyperlink"/>
      <w:u w:val="single"/>
    </w:rPr>
  </w:style>
  <w:style w:type="character" w:customStyle="1" w:styleId="apple-converted-space">
    <w:name w:val="apple-converted-space"/>
    <w:basedOn w:val="DefaultParagraphFont"/>
    <w:rsid w:val="006F6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6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diagramLayout" Target="diagrams/layout3.xm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image" Target="media/image1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28" Type="http://schemas.openxmlformats.org/officeDocument/2006/relationships/footer" Target="footer1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31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hyperlink" Target="https://goo.gl/y6VKjI" TargetMode="External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yadetman\AppData\Roaming\Microsoft\Templates\Project%20status%20report%20(Red%20design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508088-0CA3-458A-B641-B0CA696B0FF4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288D7411-2C2F-4689-BE86-F37430089684}">
      <dgm:prSet phldrT="[Text]" custT="1"/>
      <dgm:spPr/>
      <dgm:t>
        <a:bodyPr/>
        <a:lstStyle/>
        <a:p>
          <a:r>
            <a:rPr lang="en-US" sz="2000"/>
            <a:t>Encrypt</a:t>
          </a:r>
          <a:endParaRPr lang="en-US" sz="3800"/>
        </a:p>
      </dgm:t>
    </dgm:pt>
    <dgm:pt modelId="{ADB93FA9-396F-4406-B288-1EE087E95962}" type="parTrans" cxnId="{9451C42F-2E49-40C7-8E42-F952B96E0E30}">
      <dgm:prSet/>
      <dgm:spPr/>
      <dgm:t>
        <a:bodyPr/>
        <a:lstStyle/>
        <a:p>
          <a:endParaRPr lang="en-US"/>
        </a:p>
      </dgm:t>
    </dgm:pt>
    <dgm:pt modelId="{62BF9964-971D-4F44-8FAF-E14898BD32C7}" type="sibTrans" cxnId="{9451C42F-2E49-40C7-8E42-F952B96E0E30}">
      <dgm:prSet/>
      <dgm:spPr/>
      <dgm:t>
        <a:bodyPr/>
        <a:lstStyle/>
        <a:p>
          <a:endParaRPr lang="en-US"/>
        </a:p>
      </dgm:t>
    </dgm:pt>
    <dgm:pt modelId="{E82EA76D-C967-410F-B26F-090A948C28F8}">
      <dgm:prSet phldrT="[Text]" custT="1"/>
      <dgm:spPr/>
      <dgm:t>
        <a:bodyPr/>
        <a:lstStyle/>
        <a:p>
          <a:r>
            <a:rPr lang="en-US" sz="1400"/>
            <a:t>SetFilePointer</a:t>
          </a:r>
        </a:p>
      </dgm:t>
    </dgm:pt>
    <dgm:pt modelId="{31ECFFC4-8337-4189-8BA6-E9B40B946193}" type="parTrans" cxnId="{FD469BB6-447B-4EFE-B0E5-AF81824F55F0}">
      <dgm:prSet/>
      <dgm:spPr/>
      <dgm:t>
        <a:bodyPr/>
        <a:lstStyle/>
        <a:p>
          <a:endParaRPr lang="en-US"/>
        </a:p>
      </dgm:t>
    </dgm:pt>
    <dgm:pt modelId="{435E4A47-C45A-4567-BABD-656EE6B4B6F9}" type="sibTrans" cxnId="{FD469BB6-447B-4EFE-B0E5-AF81824F55F0}">
      <dgm:prSet/>
      <dgm:spPr/>
      <dgm:t>
        <a:bodyPr/>
        <a:lstStyle/>
        <a:p>
          <a:endParaRPr lang="en-US"/>
        </a:p>
      </dgm:t>
    </dgm:pt>
    <dgm:pt modelId="{44AF6060-87FB-4216-B12B-D36C1BE46028}">
      <dgm:prSet phldrT="[Text]" custT="1"/>
      <dgm:spPr/>
      <dgm:t>
        <a:bodyPr/>
        <a:lstStyle/>
        <a:p>
          <a:r>
            <a:rPr lang="en-US" sz="1400"/>
            <a:t>WriteFile</a:t>
          </a:r>
        </a:p>
      </dgm:t>
    </dgm:pt>
    <dgm:pt modelId="{80E9F094-B695-495C-BD3C-442BC2BF7D22}" type="parTrans" cxnId="{D9551397-95D7-405C-8B00-CB9C4021EAF0}">
      <dgm:prSet/>
      <dgm:spPr/>
      <dgm:t>
        <a:bodyPr/>
        <a:lstStyle/>
        <a:p>
          <a:endParaRPr lang="en-US"/>
        </a:p>
      </dgm:t>
    </dgm:pt>
    <dgm:pt modelId="{354D9082-CB09-4DA6-B205-DBD98897C689}" type="sibTrans" cxnId="{D9551397-95D7-405C-8B00-CB9C4021EAF0}">
      <dgm:prSet/>
      <dgm:spPr/>
      <dgm:t>
        <a:bodyPr/>
        <a:lstStyle/>
        <a:p>
          <a:endParaRPr lang="en-US"/>
        </a:p>
      </dgm:t>
    </dgm:pt>
    <dgm:pt modelId="{121C808B-37EC-4671-95D9-56C1689A3910}">
      <dgm:prSet phldrT="[Text]" custT="1"/>
      <dgm:spPr/>
      <dgm:t>
        <a:bodyPr/>
        <a:lstStyle/>
        <a:p>
          <a:r>
            <a:rPr lang="en-US" sz="1400"/>
            <a:t>CloseHandle</a:t>
          </a:r>
        </a:p>
      </dgm:t>
    </dgm:pt>
    <dgm:pt modelId="{28E26499-D93F-4BC2-B32B-B5E4CC21A322}" type="parTrans" cxnId="{90C2ECE7-9900-48B9-BFB3-AC616EDCAC45}">
      <dgm:prSet/>
      <dgm:spPr/>
      <dgm:t>
        <a:bodyPr/>
        <a:lstStyle/>
        <a:p>
          <a:endParaRPr lang="en-US"/>
        </a:p>
      </dgm:t>
    </dgm:pt>
    <dgm:pt modelId="{B74DBDAF-A3ED-4EFE-9F1A-63B57D8333CF}" type="sibTrans" cxnId="{90C2ECE7-9900-48B9-BFB3-AC616EDCAC45}">
      <dgm:prSet/>
      <dgm:spPr/>
      <dgm:t>
        <a:bodyPr/>
        <a:lstStyle/>
        <a:p>
          <a:endParaRPr lang="en-US"/>
        </a:p>
      </dgm:t>
    </dgm:pt>
    <dgm:pt modelId="{237EF3A5-F42F-49FA-A292-23A37E1BD2D8}">
      <dgm:prSet phldrT="[Text]" custT="1"/>
      <dgm:spPr/>
      <dgm:t>
        <a:bodyPr/>
        <a:lstStyle/>
        <a:p>
          <a:r>
            <a:rPr lang="en-US" sz="1400"/>
            <a:t>CreateFile</a:t>
          </a:r>
        </a:p>
      </dgm:t>
    </dgm:pt>
    <dgm:pt modelId="{C4E423AF-C6DF-4406-BED2-1C11DA5CA2E9}" type="parTrans" cxnId="{612B3374-A40E-4EC8-B266-C15A5806A1BB}">
      <dgm:prSet/>
      <dgm:spPr/>
      <dgm:t>
        <a:bodyPr/>
        <a:lstStyle/>
        <a:p>
          <a:endParaRPr lang="en-US"/>
        </a:p>
      </dgm:t>
    </dgm:pt>
    <dgm:pt modelId="{45DC9B96-F26F-4CBF-86FE-C88910A8CFC1}" type="sibTrans" cxnId="{612B3374-A40E-4EC8-B266-C15A5806A1BB}">
      <dgm:prSet/>
      <dgm:spPr/>
      <dgm:t>
        <a:bodyPr/>
        <a:lstStyle/>
        <a:p>
          <a:endParaRPr lang="en-US"/>
        </a:p>
      </dgm:t>
    </dgm:pt>
    <dgm:pt modelId="{EBB92573-4DE8-469C-B420-EE6B7FACADC7}">
      <dgm:prSet phldrT="[Text]" custT="1"/>
      <dgm:spPr/>
      <dgm:t>
        <a:bodyPr/>
        <a:lstStyle/>
        <a:p>
          <a:r>
            <a:rPr lang="en-US" sz="1400"/>
            <a:t>ReadFile</a:t>
          </a:r>
        </a:p>
      </dgm:t>
    </dgm:pt>
    <dgm:pt modelId="{27361D38-B087-4868-9704-F727DDF17C68}" type="parTrans" cxnId="{99C24334-BB37-4B80-A305-093BCB03823A}">
      <dgm:prSet/>
      <dgm:spPr/>
      <dgm:t>
        <a:bodyPr/>
        <a:lstStyle/>
        <a:p>
          <a:endParaRPr lang="en-US"/>
        </a:p>
      </dgm:t>
    </dgm:pt>
    <dgm:pt modelId="{B7A2017C-1112-44A1-BBEF-4C6FC08C2B5C}" type="sibTrans" cxnId="{99C24334-BB37-4B80-A305-093BCB03823A}">
      <dgm:prSet/>
      <dgm:spPr/>
      <dgm:t>
        <a:bodyPr/>
        <a:lstStyle/>
        <a:p>
          <a:endParaRPr lang="en-US"/>
        </a:p>
      </dgm:t>
    </dgm:pt>
    <dgm:pt modelId="{5BF0E98F-6143-4929-B634-211C5C8C81C9}" type="pres">
      <dgm:prSet presAssocID="{4C508088-0CA3-458A-B641-B0CA696B0FF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A62C313-352A-4D45-B5B3-3F386E2CEB7C}" type="pres">
      <dgm:prSet presAssocID="{288D7411-2C2F-4689-BE86-F37430089684}" presName="hierRoot1" presStyleCnt="0">
        <dgm:presLayoutVars>
          <dgm:hierBranch val="init"/>
        </dgm:presLayoutVars>
      </dgm:prSet>
      <dgm:spPr/>
    </dgm:pt>
    <dgm:pt modelId="{391FDF30-68F6-45DE-BACA-4D23E9A61A18}" type="pres">
      <dgm:prSet presAssocID="{288D7411-2C2F-4689-BE86-F37430089684}" presName="rootComposite1" presStyleCnt="0"/>
      <dgm:spPr/>
    </dgm:pt>
    <dgm:pt modelId="{2F4EB82B-C64D-49B0-9DFB-A6CA570040F6}" type="pres">
      <dgm:prSet presAssocID="{288D7411-2C2F-4689-BE86-F37430089684}" presName="rootText1" presStyleLbl="node0" presStyleIdx="0" presStyleCnt="1">
        <dgm:presLayoutVars>
          <dgm:chPref val="3"/>
        </dgm:presLayoutVars>
      </dgm:prSet>
      <dgm:spPr/>
    </dgm:pt>
    <dgm:pt modelId="{9090A9E4-0885-441B-8BCF-0B27947449B8}" type="pres">
      <dgm:prSet presAssocID="{288D7411-2C2F-4689-BE86-F37430089684}" presName="rootConnector1" presStyleLbl="node1" presStyleIdx="0" presStyleCnt="0"/>
      <dgm:spPr/>
    </dgm:pt>
    <dgm:pt modelId="{80783BD8-9381-4684-9B91-5790FCED557B}" type="pres">
      <dgm:prSet presAssocID="{288D7411-2C2F-4689-BE86-F37430089684}" presName="hierChild2" presStyleCnt="0"/>
      <dgm:spPr/>
    </dgm:pt>
    <dgm:pt modelId="{688738F8-AE71-47EE-9202-1FF37BE40BA9}" type="pres">
      <dgm:prSet presAssocID="{C4E423AF-C6DF-4406-BED2-1C11DA5CA2E9}" presName="Name37" presStyleLbl="parChTrans1D2" presStyleIdx="0" presStyleCnt="5"/>
      <dgm:spPr/>
    </dgm:pt>
    <dgm:pt modelId="{7EB19749-681C-425E-9E4C-AEC219F3DC1E}" type="pres">
      <dgm:prSet presAssocID="{237EF3A5-F42F-49FA-A292-23A37E1BD2D8}" presName="hierRoot2" presStyleCnt="0">
        <dgm:presLayoutVars>
          <dgm:hierBranch val="init"/>
        </dgm:presLayoutVars>
      </dgm:prSet>
      <dgm:spPr/>
    </dgm:pt>
    <dgm:pt modelId="{97A66EDF-D217-4BF4-823B-9520E38CC11A}" type="pres">
      <dgm:prSet presAssocID="{237EF3A5-F42F-49FA-A292-23A37E1BD2D8}" presName="rootComposite" presStyleCnt="0"/>
      <dgm:spPr/>
    </dgm:pt>
    <dgm:pt modelId="{45290160-D88C-4AFB-8902-B19B74D89130}" type="pres">
      <dgm:prSet presAssocID="{237EF3A5-F42F-49FA-A292-23A37E1BD2D8}" presName="rootText" presStyleLbl="node2" presStyleIdx="0" presStyleCnt="5">
        <dgm:presLayoutVars>
          <dgm:chPref val="3"/>
        </dgm:presLayoutVars>
      </dgm:prSet>
      <dgm:spPr/>
    </dgm:pt>
    <dgm:pt modelId="{093F697A-749C-4059-A495-24B9220DCCF3}" type="pres">
      <dgm:prSet presAssocID="{237EF3A5-F42F-49FA-A292-23A37E1BD2D8}" presName="rootConnector" presStyleLbl="node2" presStyleIdx="0" presStyleCnt="5"/>
      <dgm:spPr/>
    </dgm:pt>
    <dgm:pt modelId="{BEAA2476-E9EB-45DC-8178-1EB1CCCECBF8}" type="pres">
      <dgm:prSet presAssocID="{237EF3A5-F42F-49FA-A292-23A37E1BD2D8}" presName="hierChild4" presStyleCnt="0"/>
      <dgm:spPr/>
    </dgm:pt>
    <dgm:pt modelId="{AD98D728-28D8-41B4-9207-C9EAF2581C3A}" type="pres">
      <dgm:prSet presAssocID="{237EF3A5-F42F-49FA-A292-23A37E1BD2D8}" presName="hierChild5" presStyleCnt="0"/>
      <dgm:spPr/>
    </dgm:pt>
    <dgm:pt modelId="{FB3F9770-6503-4265-8133-BD48BBE87FE1}" type="pres">
      <dgm:prSet presAssocID="{27361D38-B087-4868-9704-F727DDF17C68}" presName="Name37" presStyleLbl="parChTrans1D2" presStyleIdx="1" presStyleCnt="5"/>
      <dgm:spPr/>
    </dgm:pt>
    <dgm:pt modelId="{4424936E-FF30-41F7-90A3-CE3F84462F85}" type="pres">
      <dgm:prSet presAssocID="{EBB92573-4DE8-469C-B420-EE6B7FACADC7}" presName="hierRoot2" presStyleCnt="0">
        <dgm:presLayoutVars>
          <dgm:hierBranch val="init"/>
        </dgm:presLayoutVars>
      </dgm:prSet>
      <dgm:spPr/>
    </dgm:pt>
    <dgm:pt modelId="{CF5CEC0A-4239-47D8-A18E-85380C95409B}" type="pres">
      <dgm:prSet presAssocID="{EBB92573-4DE8-469C-B420-EE6B7FACADC7}" presName="rootComposite" presStyleCnt="0"/>
      <dgm:spPr/>
    </dgm:pt>
    <dgm:pt modelId="{7DC5D832-1B08-411F-8DAB-7CCEBC12B872}" type="pres">
      <dgm:prSet presAssocID="{EBB92573-4DE8-469C-B420-EE6B7FACADC7}" presName="rootText" presStyleLbl="node2" presStyleIdx="1" presStyleCnt="5">
        <dgm:presLayoutVars>
          <dgm:chPref val="3"/>
        </dgm:presLayoutVars>
      </dgm:prSet>
      <dgm:spPr/>
    </dgm:pt>
    <dgm:pt modelId="{B08518E3-7256-42E4-98C5-4956B643F7E2}" type="pres">
      <dgm:prSet presAssocID="{EBB92573-4DE8-469C-B420-EE6B7FACADC7}" presName="rootConnector" presStyleLbl="node2" presStyleIdx="1" presStyleCnt="5"/>
      <dgm:spPr/>
    </dgm:pt>
    <dgm:pt modelId="{47C9B771-64F1-4000-85B5-E877495D281A}" type="pres">
      <dgm:prSet presAssocID="{EBB92573-4DE8-469C-B420-EE6B7FACADC7}" presName="hierChild4" presStyleCnt="0"/>
      <dgm:spPr/>
    </dgm:pt>
    <dgm:pt modelId="{EBFB384C-5B33-47DE-B1D1-3747E1ECF147}" type="pres">
      <dgm:prSet presAssocID="{EBB92573-4DE8-469C-B420-EE6B7FACADC7}" presName="hierChild5" presStyleCnt="0"/>
      <dgm:spPr/>
    </dgm:pt>
    <dgm:pt modelId="{339409BF-3C7E-475D-9659-09BD092D3D1C}" type="pres">
      <dgm:prSet presAssocID="{31ECFFC4-8337-4189-8BA6-E9B40B946193}" presName="Name37" presStyleLbl="parChTrans1D2" presStyleIdx="2" presStyleCnt="5"/>
      <dgm:spPr/>
    </dgm:pt>
    <dgm:pt modelId="{84656290-F692-4C4C-91B8-F0B7AEEBB81D}" type="pres">
      <dgm:prSet presAssocID="{E82EA76D-C967-410F-B26F-090A948C28F8}" presName="hierRoot2" presStyleCnt="0">
        <dgm:presLayoutVars>
          <dgm:hierBranch val="init"/>
        </dgm:presLayoutVars>
      </dgm:prSet>
      <dgm:spPr/>
    </dgm:pt>
    <dgm:pt modelId="{5B6A530B-7D7F-48BF-B92A-D2995CF108CA}" type="pres">
      <dgm:prSet presAssocID="{E82EA76D-C967-410F-B26F-090A948C28F8}" presName="rootComposite" presStyleCnt="0"/>
      <dgm:spPr/>
    </dgm:pt>
    <dgm:pt modelId="{F9F769B0-0CDC-4CBA-92F2-E69C7701AC6D}" type="pres">
      <dgm:prSet presAssocID="{E82EA76D-C967-410F-B26F-090A948C28F8}" presName="rootText" presStyleLbl="node2" presStyleIdx="2" presStyleCnt="5">
        <dgm:presLayoutVars>
          <dgm:chPref val="3"/>
        </dgm:presLayoutVars>
      </dgm:prSet>
      <dgm:spPr/>
    </dgm:pt>
    <dgm:pt modelId="{79C43F44-3A37-4324-B2FA-B51336FB6AE7}" type="pres">
      <dgm:prSet presAssocID="{E82EA76D-C967-410F-B26F-090A948C28F8}" presName="rootConnector" presStyleLbl="node2" presStyleIdx="2" presStyleCnt="5"/>
      <dgm:spPr/>
    </dgm:pt>
    <dgm:pt modelId="{2107C87F-415F-4D5A-994A-97C67A8BD127}" type="pres">
      <dgm:prSet presAssocID="{E82EA76D-C967-410F-B26F-090A948C28F8}" presName="hierChild4" presStyleCnt="0"/>
      <dgm:spPr/>
    </dgm:pt>
    <dgm:pt modelId="{3442698E-0515-458A-9420-8DC18B25F645}" type="pres">
      <dgm:prSet presAssocID="{E82EA76D-C967-410F-B26F-090A948C28F8}" presName="hierChild5" presStyleCnt="0"/>
      <dgm:spPr/>
    </dgm:pt>
    <dgm:pt modelId="{0468116C-AA70-4016-AF30-25F7FC176744}" type="pres">
      <dgm:prSet presAssocID="{80E9F094-B695-495C-BD3C-442BC2BF7D22}" presName="Name37" presStyleLbl="parChTrans1D2" presStyleIdx="3" presStyleCnt="5"/>
      <dgm:spPr/>
    </dgm:pt>
    <dgm:pt modelId="{DDB8AE51-F223-48BD-B5D2-D31FEEFEE056}" type="pres">
      <dgm:prSet presAssocID="{44AF6060-87FB-4216-B12B-D36C1BE46028}" presName="hierRoot2" presStyleCnt="0">
        <dgm:presLayoutVars>
          <dgm:hierBranch val="init"/>
        </dgm:presLayoutVars>
      </dgm:prSet>
      <dgm:spPr/>
    </dgm:pt>
    <dgm:pt modelId="{BB22FE59-F49B-4B44-B7D4-639753051236}" type="pres">
      <dgm:prSet presAssocID="{44AF6060-87FB-4216-B12B-D36C1BE46028}" presName="rootComposite" presStyleCnt="0"/>
      <dgm:spPr/>
    </dgm:pt>
    <dgm:pt modelId="{DBEE253A-EB9B-4950-8A3F-1188F8A67B32}" type="pres">
      <dgm:prSet presAssocID="{44AF6060-87FB-4216-B12B-D36C1BE46028}" presName="rootText" presStyleLbl="node2" presStyleIdx="3" presStyleCnt="5">
        <dgm:presLayoutVars>
          <dgm:chPref val="3"/>
        </dgm:presLayoutVars>
      </dgm:prSet>
      <dgm:spPr/>
    </dgm:pt>
    <dgm:pt modelId="{36566F6E-CC8E-4EAD-9A5F-E20E12024654}" type="pres">
      <dgm:prSet presAssocID="{44AF6060-87FB-4216-B12B-D36C1BE46028}" presName="rootConnector" presStyleLbl="node2" presStyleIdx="3" presStyleCnt="5"/>
      <dgm:spPr/>
    </dgm:pt>
    <dgm:pt modelId="{6C1F028F-962C-4F8A-8E18-53BB3E12C2C8}" type="pres">
      <dgm:prSet presAssocID="{44AF6060-87FB-4216-B12B-D36C1BE46028}" presName="hierChild4" presStyleCnt="0"/>
      <dgm:spPr/>
    </dgm:pt>
    <dgm:pt modelId="{DEF64EED-3136-4605-98CC-68217FEC8034}" type="pres">
      <dgm:prSet presAssocID="{44AF6060-87FB-4216-B12B-D36C1BE46028}" presName="hierChild5" presStyleCnt="0"/>
      <dgm:spPr/>
    </dgm:pt>
    <dgm:pt modelId="{DABC1467-8A04-424F-8F22-BCEED512D878}" type="pres">
      <dgm:prSet presAssocID="{28E26499-D93F-4BC2-B32B-B5E4CC21A322}" presName="Name37" presStyleLbl="parChTrans1D2" presStyleIdx="4" presStyleCnt="5"/>
      <dgm:spPr/>
    </dgm:pt>
    <dgm:pt modelId="{83A8A601-EE10-477D-AA9A-3600D81808B8}" type="pres">
      <dgm:prSet presAssocID="{121C808B-37EC-4671-95D9-56C1689A3910}" presName="hierRoot2" presStyleCnt="0">
        <dgm:presLayoutVars>
          <dgm:hierBranch val="init"/>
        </dgm:presLayoutVars>
      </dgm:prSet>
      <dgm:spPr/>
    </dgm:pt>
    <dgm:pt modelId="{89A86B18-8455-4D7D-BC5C-F9C44EA4286A}" type="pres">
      <dgm:prSet presAssocID="{121C808B-37EC-4671-95D9-56C1689A3910}" presName="rootComposite" presStyleCnt="0"/>
      <dgm:spPr/>
    </dgm:pt>
    <dgm:pt modelId="{67E25424-1CA7-49A2-8A0D-54E0798DA237}" type="pres">
      <dgm:prSet presAssocID="{121C808B-37EC-4671-95D9-56C1689A3910}" presName="rootText" presStyleLbl="node2" presStyleIdx="4" presStyleCnt="5">
        <dgm:presLayoutVars>
          <dgm:chPref val="3"/>
        </dgm:presLayoutVars>
      </dgm:prSet>
      <dgm:spPr/>
    </dgm:pt>
    <dgm:pt modelId="{E3D12BB2-2A33-4925-A4DA-C4B6B04A965E}" type="pres">
      <dgm:prSet presAssocID="{121C808B-37EC-4671-95D9-56C1689A3910}" presName="rootConnector" presStyleLbl="node2" presStyleIdx="4" presStyleCnt="5"/>
      <dgm:spPr/>
    </dgm:pt>
    <dgm:pt modelId="{0271CD09-7691-4A3A-845D-346ED55628D1}" type="pres">
      <dgm:prSet presAssocID="{121C808B-37EC-4671-95D9-56C1689A3910}" presName="hierChild4" presStyleCnt="0"/>
      <dgm:spPr/>
    </dgm:pt>
    <dgm:pt modelId="{DD50C4D2-1DCA-4799-93A0-7D5FA626BAA0}" type="pres">
      <dgm:prSet presAssocID="{121C808B-37EC-4671-95D9-56C1689A3910}" presName="hierChild5" presStyleCnt="0"/>
      <dgm:spPr/>
    </dgm:pt>
    <dgm:pt modelId="{DF36F46F-D4A6-48D8-B74C-921D7B3308B8}" type="pres">
      <dgm:prSet presAssocID="{288D7411-2C2F-4689-BE86-F37430089684}" presName="hierChild3" presStyleCnt="0"/>
      <dgm:spPr/>
    </dgm:pt>
  </dgm:ptLst>
  <dgm:cxnLst>
    <dgm:cxn modelId="{56008095-7A1A-44B8-8E05-BCF86A25FF26}" type="presOf" srcId="{121C808B-37EC-4671-95D9-56C1689A3910}" destId="{E3D12BB2-2A33-4925-A4DA-C4B6B04A965E}" srcOrd="1" destOrd="0" presId="urn:microsoft.com/office/officeart/2005/8/layout/orgChart1"/>
    <dgm:cxn modelId="{8AC580F7-8340-4551-AF26-A9E473E2219E}" type="presOf" srcId="{E82EA76D-C967-410F-B26F-090A948C28F8}" destId="{F9F769B0-0CDC-4CBA-92F2-E69C7701AC6D}" srcOrd="0" destOrd="0" presId="urn:microsoft.com/office/officeart/2005/8/layout/orgChart1"/>
    <dgm:cxn modelId="{B4EA04BE-453B-42AD-BFD1-B128DAE79C6F}" type="presOf" srcId="{EBB92573-4DE8-469C-B420-EE6B7FACADC7}" destId="{B08518E3-7256-42E4-98C5-4956B643F7E2}" srcOrd="1" destOrd="0" presId="urn:microsoft.com/office/officeart/2005/8/layout/orgChart1"/>
    <dgm:cxn modelId="{20C06DCC-3EEF-4C08-9066-D2953B2C7B01}" type="presOf" srcId="{EBB92573-4DE8-469C-B420-EE6B7FACADC7}" destId="{7DC5D832-1B08-411F-8DAB-7CCEBC12B872}" srcOrd="0" destOrd="0" presId="urn:microsoft.com/office/officeart/2005/8/layout/orgChart1"/>
    <dgm:cxn modelId="{5D7414BD-EAA9-4E16-96B8-053909526CB0}" type="presOf" srcId="{237EF3A5-F42F-49FA-A292-23A37E1BD2D8}" destId="{45290160-D88C-4AFB-8902-B19B74D89130}" srcOrd="0" destOrd="0" presId="urn:microsoft.com/office/officeart/2005/8/layout/orgChart1"/>
    <dgm:cxn modelId="{90C2ECE7-9900-48B9-BFB3-AC616EDCAC45}" srcId="{288D7411-2C2F-4689-BE86-F37430089684}" destId="{121C808B-37EC-4671-95D9-56C1689A3910}" srcOrd="4" destOrd="0" parTransId="{28E26499-D93F-4BC2-B32B-B5E4CC21A322}" sibTransId="{B74DBDAF-A3ED-4EFE-9F1A-63B57D8333CF}"/>
    <dgm:cxn modelId="{7C567CC4-F631-4C4E-AC48-3A137D0D2F9C}" type="presOf" srcId="{288D7411-2C2F-4689-BE86-F37430089684}" destId="{9090A9E4-0885-441B-8BCF-0B27947449B8}" srcOrd="1" destOrd="0" presId="urn:microsoft.com/office/officeart/2005/8/layout/orgChart1"/>
    <dgm:cxn modelId="{B0232453-E409-4693-B84C-122CEA00A6D5}" type="presOf" srcId="{C4E423AF-C6DF-4406-BED2-1C11DA5CA2E9}" destId="{688738F8-AE71-47EE-9202-1FF37BE40BA9}" srcOrd="0" destOrd="0" presId="urn:microsoft.com/office/officeart/2005/8/layout/orgChart1"/>
    <dgm:cxn modelId="{D9551397-95D7-405C-8B00-CB9C4021EAF0}" srcId="{288D7411-2C2F-4689-BE86-F37430089684}" destId="{44AF6060-87FB-4216-B12B-D36C1BE46028}" srcOrd="3" destOrd="0" parTransId="{80E9F094-B695-495C-BD3C-442BC2BF7D22}" sibTransId="{354D9082-CB09-4DA6-B205-DBD98897C689}"/>
    <dgm:cxn modelId="{B8F991C7-4818-42E1-8B27-D97B333439C4}" type="presOf" srcId="{121C808B-37EC-4671-95D9-56C1689A3910}" destId="{67E25424-1CA7-49A2-8A0D-54E0798DA237}" srcOrd="0" destOrd="0" presId="urn:microsoft.com/office/officeart/2005/8/layout/orgChart1"/>
    <dgm:cxn modelId="{A76747CD-465F-4DDC-9786-5ECCD7A30698}" type="presOf" srcId="{28E26499-D93F-4BC2-B32B-B5E4CC21A322}" destId="{DABC1467-8A04-424F-8F22-BCEED512D878}" srcOrd="0" destOrd="0" presId="urn:microsoft.com/office/officeart/2005/8/layout/orgChart1"/>
    <dgm:cxn modelId="{FD469BB6-447B-4EFE-B0E5-AF81824F55F0}" srcId="{288D7411-2C2F-4689-BE86-F37430089684}" destId="{E82EA76D-C967-410F-B26F-090A948C28F8}" srcOrd="2" destOrd="0" parTransId="{31ECFFC4-8337-4189-8BA6-E9B40B946193}" sibTransId="{435E4A47-C45A-4567-BABD-656EE6B4B6F9}"/>
    <dgm:cxn modelId="{9451C42F-2E49-40C7-8E42-F952B96E0E30}" srcId="{4C508088-0CA3-458A-B641-B0CA696B0FF4}" destId="{288D7411-2C2F-4689-BE86-F37430089684}" srcOrd="0" destOrd="0" parTransId="{ADB93FA9-396F-4406-B288-1EE087E95962}" sibTransId="{62BF9964-971D-4F44-8FAF-E14898BD32C7}"/>
    <dgm:cxn modelId="{C376700B-25FC-4DB2-9BB3-4D439339DA98}" type="presOf" srcId="{31ECFFC4-8337-4189-8BA6-E9B40B946193}" destId="{339409BF-3C7E-475D-9659-09BD092D3D1C}" srcOrd="0" destOrd="0" presId="urn:microsoft.com/office/officeart/2005/8/layout/orgChart1"/>
    <dgm:cxn modelId="{F2719987-03F3-4E22-8DD4-2B86BCD972E0}" type="presOf" srcId="{27361D38-B087-4868-9704-F727DDF17C68}" destId="{FB3F9770-6503-4265-8133-BD48BBE87FE1}" srcOrd="0" destOrd="0" presId="urn:microsoft.com/office/officeart/2005/8/layout/orgChart1"/>
    <dgm:cxn modelId="{09557207-ABE7-49C4-88F1-2FA4C9FAF376}" type="presOf" srcId="{237EF3A5-F42F-49FA-A292-23A37E1BD2D8}" destId="{093F697A-749C-4059-A495-24B9220DCCF3}" srcOrd="1" destOrd="0" presId="urn:microsoft.com/office/officeart/2005/8/layout/orgChart1"/>
    <dgm:cxn modelId="{E3C6C4F9-4EFE-4F01-8BFB-84FD0C8959D7}" type="presOf" srcId="{80E9F094-B695-495C-BD3C-442BC2BF7D22}" destId="{0468116C-AA70-4016-AF30-25F7FC176744}" srcOrd="0" destOrd="0" presId="urn:microsoft.com/office/officeart/2005/8/layout/orgChart1"/>
    <dgm:cxn modelId="{940F8173-EE28-43AB-B6D4-D874D542B596}" type="presOf" srcId="{44AF6060-87FB-4216-B12B-D36C1BE46028}" destId="{DBEE253A-EB9B-4950-8A3F-1188F8A67B32}" srcOrd="0" destOrd="0" presId="urn:microsoft.com/office/officeart/2005/8/layout/orgChart1"/>
    <dgm:cxn modelId="{3695DFBA-5F12-4BE3-B2F5-A0F6DCEE1DCD}" type="presOf" srcId="{44AF6060-87FB-4216-B12B-D36C1BE46028}" destId="{36566F6E-CC8E-4EAD-9A5F-E20E12024654}" srcOrd="1" destOrd="0" presId="urn:microsoft.com/office/officeart/2005/8/layout/orgChart1"/>
    <dgm:cxn modelId="{612B3374-A40E-4EC8-B266-C15A5806A1BB}" srcId="{288D7411-2C2F-4689-BE86-F37430089684}" destId="{237EF3A5-F42F-49FA-A292-23A37E1BD2D8}" srcOrd="0" destOrd="0" parTransId="{C4E423AF-C6DF-4406-BED2-1C11DA5CA2E9}" sibTransId="{45DC9B96-F26F-4CBF-86FE-C88910A8CFC1}"/>
    <dgm:cxn modelId="{E188F0E0-DA77-40A5-A152-78354572857E}" type="presOf" srcId="{288D7411-2C2F-4689-BE86-F37430089684}" destId="{2F4EB82B-C64D-49B0-9DFB-A6CA570040F6}" srcOrd="0" destOrd="0" presId="urn:microsoft.com/office/officeart/2005/8/layout/orgChart1"/>
    <dgm:cxn modelId="{12CB87C9-FBFD-4FBF-920B-8A3635CA00C0}" type="presOf" srcId="{4C508088-0CA3-458A-B641-B0CA696B0FF4}" destId="{5BF0E98F-6143-4929-B634-211C5C8C81C9}" srcOrd="0" destOrd="0" presId="urn:microsoft.com/office/officeart/2005/8/layout/orgChart1"/>
    <dgm:cxn modelId="{9B3A1916-E450-4BC1-B5DE-7A45133C67D5}" type="presOf" srcId="{E82EA76D-C967-410F-B26F-090A948C28F8}" destId="{79C43F44-3A37-4324-B2FA-B51336FB6AE7}" srcOrd="1" destOrd="0" presId="urn:microsoft.com/office/officeart/2005/8/layout/orgChart1"/>
    <dgm:cxn modelId="{99C24334-BB37-4B80-A305-093BCB03823A}" srcId="{288D7411-2C2F-4689-BE86-F37430089684}" destId="{EBB92573-4DE8-469C-B420-EE6B7FACADC7}" srcOrd="1" destOrd="0" parTransId="{27361D38-B087-4868-9704-F727DDF17C68}" sibTransId="{B7A2017C-1112-44A1-BBEF-4C6FC08C2B5C}"/>
    <dgm:cxn modelId="{A1F82015-ADB1-4036-9FDD-B5D2EEC1EB60}" type="presParOf" srcId="{5BF0E98F-6143-4929-B634-211C5C8C81C9}" destId="{0A62C313-352A-4D45-B5B3-3F386E2CEB7C}" srcOrd="0" destOrd="0" presId="urn:microsoft.com/office/officeart/2005/8/layout/orgChart1"/>
    <dgm:cxn modelId="{23B598B8-C97D-489C-9662-D90944C9D2CC}" type="presParOf" srcId="{0A62C313-352A-4D45-B5B3-3F386E2CEB7C}" destId="{391FDF30-68F6-45DE-BACA-4D23E9A61A18}" srcOrd="0" destOrd="0" presId="urn:microsoft.com/office/officeart/2005/8/layout/orgChart1"/>
    <dgm:cxn modelId="{53B46038-53BF-4309-A54E-7868A8781AAE}" type="presParOf" srcId="{391FDF30-68F6-45DE-BACA-4D23E9A61A18}" destId="{2F4EB82B-C64D-49B0-9DFB-A6CA570040F6}" srcOrd="0" destOrd="0" presId="urn:microsoft.com/office/officeart/2005/8/layout/orgChart1"/>
    <dgm:cxn modelId="{2AE7D8C5-4668-4D5F-8EEE-F687CE881D20}" type="presParOf" srcId="{391FDF30-68F6-45DE-BACA-4D23E9A61A18}" destId="{9090A9E4-0885-441B-8BCF-0B27947449B8}" srcOrd="1" destOrd="0" presId="urn:microsoft.com/office/officeart/2005/8/layout/orgChart1"/>
    <dgm:cxn modelId="{739FD5B3-62EB-4BD1-A061-2A7DD085C0C2}" type="presParOf" srcId="{0A62C313-352A-4D45-B5B3-3F386E2CEB7C}" destId="{80783BD8-9381-4684-9B91-5790FCED557B}" srcOrd="1" destOrd="0" presId="urn:microsoft.com/office/officeart/2005/8/layout/orgChart1"/>
    <dgm:cxn modelId="{DA55846F-697E-41ED-8666-93309BE13A6B}" type="presParOf" srcId="{80783BD8-9381-4684-9B91-5790FCED557B}" destId="{688738F8-AE71-47EE-9202-1FF37BE40BA9}" srcOrd="0" destOrd="0" presId="urn:microsoft.com/office/officeart/2005/8/layout/orgChart1"/>
    <dgm:cxn modelId="{561E36DF-44AE-4790-BA14-90FA8B6E5DDF}" type="presParOf" srcId="{80783BD8-9381-4684-9B91-5790FCED557B}" destId="{7EB19749-681C-425E-9E4C-AEC219F3DC1E}" srcOrd="1" destOrd="0" presId="urn:microsoft.com/office/officeart/2005/8/layout/orgChart1"/>
    <dgm:cxn modelId="{CFA2A267-9DF9-427E-B52B-A63211B34061}" type="presParOf" srcId="{7EB19749-681C-425E-9E4C-AEC219F3DC1E}" destId="{97A66EDF-D217-4BF4-823B-9520E38CC11A}" srcOrd="0" destOrd="0" presId="urn:microsoft.com/office/officeart/2005/8/layout/orgChart1"/>
    <dgm:cxn modelId="{347BBDA8-9BA8-4C06-B68F-7BDD72E0C527}" type="presParOf" srcId="{97A66EDF-D217-4BF4-823B-9520E38CC11A}" destId="{45290160-D88C-4AFB-8902-B19B74D89130}" srcOrd="0" destOrd="0" presId="urn:microsoft.com/office/officeart/2005/8/layout/orgChart1"/>
    <dgm:cxn modelId="{C9E56896-549E-4101-B9E3-C8CF8A81D2D0}" type="presParOf" srcId="{97A66EDF-D217-4BF4-823B-9520E38CC11A}" destId="{093F697A-749C-4059-A495-24B9220DCCF3}" srcOrd="1" destOrd="0" presId="urn:microsoft.com/office/officeart/2005/8/layout/orgChart1"/>
    <dgm:cxn modelId="{FB54B60C-345E-4D72-89A0-A1FB3E7C2D9C}" type="presParOf" srcId="{7EB19749-681C-425E-9E4C-AEC219F3DC1E}" destId="{BEAA2476-E9EB-45DC-8178-1EB1CCCECBF8}" srcOrd="1" destOrd="0" presId="urn:microsoft.com/office/officeart/2005/8/layout/orgChart1"/>
    <dgm:cxn modelId="{AA6F75F9-D139-46C0-82D0-75B19AA762BF}" type="presParOf" srcId="{7EB19749-681C-425E-9E4C-AEC219F3DC1E}" destId="{AD98D728-28D8-41B4-9207-C9EAF2581C3A}" srcOrd="2" destOrd="0" presId="urn:microsoft.com/office/officeart/2005/8/layout/orgChart1"/>
    <dgm:cxn modelId="{B51FA45A-F1C4-4660-98B0-5B17674BC155}" type="presParOf" srcId="{80783BD8-9381-4684-9B91-5790FCED557B}" destId="{FB3F9770-6503-4265-8133-BD48BBE87FE1}" srcOrd="2" destOrd="0" presId="urn:microsoft.com/office/officeart/2005/8/layout/orgChart1"/>
    <dgm:cxn modelId="{93FBAF43-5AF4-4852-A0DE-52663FE90840}" type="presParOf" srcId="{80783BD8-9381-4684-9B91-5790FCED557B}" destId="{4424936E-FF30-41F7-90A3-CE3F84462F85}" srcOrd="3" destOrd="0" presId="urn:microsoft.com/office/officeart/2005/8/layout/orgChart1"/>
    <dgm:cxn modelId="{9DA8355D-4A58-445E-95A4-42EE791705B8}" type="presParOf" srcId="{4424936E-FF30-41F7-90A3-CE3F84462F85}" destId="{CF5CEC0A-4239-47D8-A18E-85380C95409B}" srcOrd="0" destOrd="0" presId="urn:microsoft.com/office/officeart/2005/8/layout/orgChart1"/>
    <dgm:cxn modelId="{36B387D8-75F6-4979-BD90-8F4807521C35}" type="presParOf" srcId="{CF5CEC0A-4239-47D8-A18E-85380C95409B}" destId="{7DC5D832-1B08-411F-8DAB-7CCEBC12B872}" srcOrd="0" destOrd="0" presId="urn:microsoft.com/office/officeart/2005/8/layout/orgChart1"/>
    <dgm:cxn modelId="{E99D8D70-D3C2-4E43-9B0C-F2FE37A514F5}" type="presParOf" srcId="{CF5CEC0A-4239-47D8-A18E-85380C95409B}" destId="{B08518E3-7256-42E4-98C5-4956B643F7E2}" srcOrd="1" destOrd="0" presId="urn:microsoft.com/office/officeart/2005/8/layout/orgChart1"/>
    <dgm:cxn modelId="{89111550-5C58-466A-9705-C5235A121AF8}" type="presParOf" srcId="{4424936E-FF30-41F7-90A3-CE3F84462F85}" destId="{47C9B771-64F1-4000-85B5-E877495D281A}" srcOrd="1" destOrd="0" presId="urn:microsoft.com/office/officeart/2005/8/layout/orgChart1"/>
    <dgm:cxn modelId="{4E93ED55-1426-400B-B108-E557B2F977F6}" type="presParOf" srcId="{4424936E-FF30-41F7-90A3-CE3F84462F85}" destId="{EBFB384C-5B33-47DE-B1D1-3747E1ECF147}" srcOrd="2" destOrd="0" presId="urn:microsoft.com/office/officeart/2005/8/layout/orgChart1"/>
    <dgm:cxn modelId="{B1C48861-6EFA-4671-AD92-A4CDF264A34B}" type="presParOf" srcId="{80783BD8-9381-4684-9B91-5790FCED557B}" destId="{339409BF-3C7E-475D-9659-09BD092D3D1C}" srcOrd="4" destOrd="0" presId="urn:microsoft.com/office/officeart/2005/8/layout/orgChart1"/>
    <dgm:cxn modelId="{3F8F53BD-913B-4059-831A-30A063F97560}" type="presParOf" srcId="{80783BD8-9381-4684-9B91-5790FCED557B}" destId="{84656290-F692-4C4C-91B8-F0B7AEEBB81D}" srcOrd="5" destOrd="0" presId="urn:microsoft.com/office/officeart/2005/8/layout/orgChart1"/>
    <dgm:cxn modelId="{A9F0C4FE-470F-4B0A-843F-6CAC065109FB}" type="presParOf" srcId="{84656290-F692-4C4C-91B8-F0B7AEEBB81D}" destId="{5B6A530B-7D7F-48BF-B92A-D2995CF108CA}" srcOrd="0" destOrd="0" presId="urn:microsoft.com/office/officeart/2005/8/layout/orgChart1"/>
    <dgm:cxn modelId="{FB0A0094-E4D2-4015-B800-240094D1CF5D}" type="presParOf" srcId="{5B6A530B-7D7F-48BF-B92A-D2995CF108CA}" destId="{F9F769B0-0CDC-4CBA-92F2-E69C7701AC6D}" srcOrd="0" destOrd="0" presId="urn:microsoft.com/office/officeart/2005/8/layout/orgChart1"/>
    <dgm:cxn modelId="{3530A365-8C1A-4514-9C1C-24034606595F}" type="presParOf" srcId="{5B6A530B-7D7F-48BF-B92A-D2995CF108CA}" destId="{79C43F44-3A37-4324-B2FA-B51336FB6AE7}" srcOrd="1" destOrd="0" presId="urn:microsoft.com/office/officeart/2005/8/layout/orgChart1"/>
    <dgm:cxn modelId="{879F9CDC-CA13-4E23-A96A-0E54572D938B}" type="presParOf" srcId="{84656290-F692-4C4C-91B8-F0B7AEEBB81D}" destId="{2107C87F-415F-4D5A-994A-97C67A8BD127}" srcOrd="1" destOrd="0" presId="urn:microsoft.com/office/officeart/2005/8/layout/orgChart1"/>
    <dgm:cxn modelId="{74276DA6-68BA-4B67-BEB8-449BB70EF244}" type="presParOf" srcId="{84656290-F692-4C4C-91B8-F0B7AEEBB81D}" destId="{3442698E-0515-458A-9420-8DC18B25F645}" srcOrd="2" destOrd="0" presId="urn:microsoft.com/office/officeart/2005/8/layout/orgChart1"/>
    <dgm:cxn modelId="{B1EDD61A-C6ED-4794-808A-2085BBB35C47}" type="presParOf" srcId="{80783BD8-9381-4684-9B91-5790FCED557B}" destId="{0468116C-AA70-4016-AF30-25F7FC176744}" srcOrd="6" destOrd="0" presId="urn:microsoft.com/office/officeart/2005/8/layout/orgChart1"/>
    <dgm:cxn modelId="{98F5020E-43C1-4B03-BF2C-2042B7A71BF9}" type="presParOf" srcId="{80783BD8-9381-4684-9B91-5790FCED557B}" destId="{DDB8AE51-F223-48BD-B5D2-D31FEEFEE056}" srcOrd="7" destOrd="0" presId="urn:microsoft.com/office/officeart/2005/8/layout/orgChart1"/>
    <dgm:cxn modelId="{3AA984E2-ABAD-4A18-A526-B29C173CFDD0}" type="presParOf" srcId="{DDB8AE51-F223-48BD-B5D2-D31FEEFEE056}" destId="{BB22FE59-F49B-4B44-B7D4-639753051236}" srcOrd="0" destOrd="0" presId="urn:microsoft.com/office/officeart/2005/8/layout/orgChart1"/>
    <dgm:cxn modelId="{29D94ECD-68AA-484F-B68D-B9DC71EE0139}" type="presParOf" srcId="{BB22FE59-F49B-4B44-B7D4-639753051236}" destId="{DBEE253A-EB9B-4950-8A3F-1188F8A67B32}" srcOrd="0" destOrd="0" presId="urn:microsoft.com/office/officeart/2005/8/layout/orgChart1"/>
    <dgm:cxn modelId="{9BE5B532-A6FD-4373-B84C-63294ABA380D}" type="presParOf" srcId="{BB22FE59-F49B-4B44-B7D4-639753051236}" destId="{36566F6E-CC8E-4EAD-9A5F-E20E12024654}" srcOrd="1" destOrd="0" presId="urn:microsoft.com/office/officeart/2005/8/layout/orgChart1"/>
    <dgm:cxn modelId="{AE1D6377-5DE8-4245-922B-996F1EAE5433}" type="presParOf" srcId="{DDB8AE51-F223-48BD-B5D2-D31FEEFEE056}" destId="{6C1F028F-962C-4F8A-8E18-53BB3E12C2C8}" srcOrd="1" destOrd="0" presId="urn:microsoft.com/office/officeart/2005/8/layout/orgChart1"/>
    <dgm:cxn modelId="{869B3701-BDB3-4BFE-A272-83AC76E28BDF}" type="presParOf" srcId="{DDB8AE51-F223-48BD-B5D2-D31FEEFEE056}" destId="{DEF64EED-3136-4605-98CC-68217FEC8034}" srcOrd="2" destOrd="0" presId="urn:microsoft.com/office/officeart/2005/8/layout/orgChart1"/>
    <dgm:cxn modelId="{C8BAEFED-976D-442E-A8B1-CE7CEEC0844B}" type="presParOf" srcId="{80783BD8-9381-4684-9B91-5790FCED557B}" destId="{DABC1467-8A04-424F-8F22-BCEED512D878}" srcOrd="8" destOrd="0" presId="urn:microsoft.com/office/officeart/2005/8/layout/orgChart1"/>
    <dgm:cxn modelId="{E0CEAA11-ECC1-4F2C-99AB-F649908CB987}" type="presParOf" srcId="{80783BD8-9381-4684-9B91-5790FCED557B}" destId="{83A8A601-EE10-477D-AA9A-3600D81808B8}" srcOrd="9" destOrd="0" presId="urn:microsoft.com/office/officeart/2005/8/layout/orgChart1"/>
    <dgm:cxn modelId="{B060284C-3531-4F31-88B5-75CF21128EA7}" type="presParOf" srcId="{83A8A601-EE10-477D-AA9A-3600D81808B8}" destId="{89A86B18-8455-4D7D-BC5C-F9C44EA4286A}" srcOrd="0" destOrd="0" presId="urn:microsoft.com/office/officeart/2005/8/layout/orgChart1"/>
    <dgm:cxn modelId="{D7E9817E-41BE-48B0-BA48-5B70C388AD23}" type="presParOf" srcId="{89A86B18-8455-4D7D-BC5C-F9C44EA4286A}" destId="{67E25424-1CA7-49A2-8A0D-54E0798DA237}" srcOrd="0" destOrd="0" presId="urn:microsoft.com/office/officeart/2005/8/layout/orgChart1"/>
    <dgm:cxn modelId="{6C07344B-CCE9-4D28-9556-1DB1259D4AE8}" type="presParOf" srcId="{89A86B18-8455-4D7D-BC5C-F9C44EA4286A}" destId="{E3D12BB2-2A33-4925-A4DA-C4B6B04A965E}" srcOrd="1" destOrd="0" presId="urn:microsoft.com/office/officeart/2005/8/layout/orgChart1"/>
    <dgm:cxn modelId="{89C00C5D-3191-4809-A492-2318081FF6E2}" type="presParOf" srcId="{83A8A601-EE10-477D-AA9A-3600D81808B8}" destId="{0271CD09-7691-4A3A-845D-346ED55628D1}" srcOrd="1" destOrd="0" presId="urn:microsoft.com/office/officeart/2005/8/layout/orgChart1"/>
    <dgm:cxn modelId="{2DC5AEE5-7982-40F9-97E1-80D1BDDF2FBB}" type="presParOf" srcId="{83A8A601-EE10-477D-AA9A-3600D81808B8}" destId="{DD50C4D2-1DCA-4799-93A0-7D5FA626BAA0}" srcOrd="2" destOrd="0" presId="urn:microsoft.com/office/officeart/2005/8/layout/orgChart1"/>
    <dgm:cxn modelId="{918B8349-C18E-4EFB-9ED5-B22BD8827EF0}" type="presParOf" srcId="{0A62C313-352A-4D45-B5B3-3F386E2CEB7C}" destId="{DF36F46F-D4A6-48D8-B74C-921D7B3308B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EFAD8B5-D0BC-449F-86BF-AD52172468A6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0474076F-10A3-4D6F-B229-058D5DABAC7A}">
      <dgm:prSet phldrT="[Text]"/>
      <dgm:spPr/>
      <dgm:t>
        <a:bodyPr/>
        <a:lstStyle/>
        <a:p>
          <a:r>
            <a:rPr lang="en-US"/>
            <a:t>Decrypt</a:t>
          </a:r>
        </a:p>
      </dgm:t>
    </dgm:pt>
    <dgm:pt modelId="{E4751A4B-73F9-44D5-A01D-92AB28EB5BF7}" type="parTrans" cxnId="{D900A33E-F55B-43F6-A214-8E4356F423A1}">
      <dgm:prSet/>
      <dgm:spPr/>
      <dgm:t>
        <a:bodyPr/>
        <a:lstStyle/>
        <a:p>
          <a:endParaRPr lang="en-US"/>
        </a:p>
      </dgm:t>
    </dgm:pt>
    <dgm:pt modelId="{B4C571F3-D737-4208-A73C-7C97590C2BC1}" type="sibTrans" cxnId="{D900A33E-F55B-43F6-A214-8E4356F423A1}">
      <dgm:prSet/>
      <dgm:spPr/>
      <dgm:t>
        <a:bodyPr/>
        <a:lstStyle/>
        <a:p>
          <a:endParaRPr lang="en-US"/>
        </a:p>
      </dgm:t>
    </dgm:pt>
    <dgm:pt modelId="{053EDD20-69AD-4164-94FA-E1E2F8295C12}">
      <dgm:prSet phldrT="[Text]"/>
      <dgm:spPr/>
      <dgm:t>
        <a:bodyPr/>
        <a:lstStyle/>
        <a:p>
          <a:r>
            <a:rPr lang="en-US"/>
            <a:t>CreateFile</a:t>
          </a:r>
        </a:p>
      </dgm:t>
    </dgm:pt>
    <dgm:pt modelId="{346E8692-A1D8-4454-A758-808DB7AB42A2}" type="parTrans" cxnId="{6EF6F47B-98B1-4462-A4C3-B3FB5943C5D1}">
      <dgm:prSet/>
      <dgm:spPr/>
      <dgm:t>
        <a:bodyPr/>
        <a:lstStyle/>
        <a:p>
          <a:endParaRPr lang="en-US"/>
        </a:p>
      </dgm:t>
    </dgm:pt>
    <dgm:pt modelId="{78FD7D4C-8D99-4E9C-A26C-ED64CE3F545D}" type="sibTrans" cxnId="{6EF6F47B-98B1-4462-A4C3-B3FB5943C5D1}">
      <dgm:prSet/>
      <dgm:spPr/>
      <dgm:t>
        <a:bodyPr/>
        <a:lstStyle/>
        <a:p>
          <a:endParaRPr lang="en-US"/>
        </a:p>
      </dgm:t>
    </dgm:pt>
    <dgm:pt modelId="{AB4F7586-4D42-4F32-B782-F3F6351E395F}">
      <dgm:prSet phldrT="[Text]"/>
      <dgm:spPr/>
      <dgm:t>
        <a:bodyPr/>
        <a:lstStyle/>
        <a:p>
          <a:r>
            <a:rPr lang="en-US"/>
            <a:t>ReadFile</a:t>
          </a:r>
        </a:p>
      </dgm:t>
    </dgm:pt>
    <dgm:pt modelId="{5EAF8D39-570E-4CAA-8B38-7A33C4843AEB}" type="parTrans" cxnId="{704CEECD-B6C1-4D15-8564-44E5F83ED036}">
      <dgm:prSet/>
      <dgm:spPr/>
      <dgm:t>
        <a:bodyPr/>
        <a:lstStyle/>
        <a:p>
          <a:endParaRPr lang="en-US"/>
        </a:p>
      </dgm:t>
    </dgm:pt>
    <dgm:pt modelId="{57233054-7777-4C4D-9542-C81D813B7D07}" type="sibTrans" cxnId="{704CEECD-B6C1-4D15-8564-44E5F83ED036}">
      <dgm:prSet/>
      <dgm:spPr/>
      <dgm:t>
        <a:bodyPr/>
        <a:lstStyle/>
        <a:p>
          <a:endParaRPr lang="en-US"/>
        </a:p>
      </dgm:t>
    </dgm:pt>
    <dgm:pt modelId="{0CB58BBE-A941-46A3-A8E8-660D4431D287}">
      <dgm:prSet phldrT="[Text]"/>
      <dgm:spPr/>
      <dgm:t>
        <a:bodyPr/>
        <a:lstStyle/>
        <a:p>
          <a:r>
            <a:rPr lang="en-US"/>
            <a:t>CloseHandle</a:t>
          </a:r>
        </a:p>
      </dgm:t>
    </dgm:pt>
    <dgm:pt modelId="{A819DF82-A731-4D72-A8B3-A18F71DBC670}" type="parTrans" cxnId="{570C39F8-DB80-451C-B197-B8AEE02633E3}">
      <dgm:prSet/>
      <dgm:spPr/>
      <dgm:t>
        <a:bodyPr/>
        <a:lstStyle/>
        <a:p>
          <a:endParaRPr lang="en-US"/>
        </a:p>
      </dgm:t>
    </dgm:pt>
    <dgm:pt modelId="{540F7D52-95C7-45C9-AB94-878CFA5B93EC}" type="sibTrans" cxnId="{570C39F8-DB80-451C-B197-B8AEE02633E3}">
      <dgm:prSet/>
      <dgm:spPr/>
      <dgm:t>
        <a:bodyPr/>
        <a:lstStyle/>
        <a:p>
          <a:endParaRPr lang="en-US"/>
        </a:p>
      </dgm:t>
    </dgm:pt>
    <dgm:pt modelId="{A649E04E-EADF-4F73-84D3-55498CF74B1A}" type="pres">
      <dgm:prSet presAssocID="{7EFAD8B5-D0BC-449F-86BF-AD52172468A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2B26F71-B0EB-429D-9735-6428B4F5042B}" type="pres">
      <dgm:prSet presAssocID="{0474076F-10A3-4D6F-B229-058D5DABAC7A}" presName="hierRoot1" presStyleCnt="0">
        <dgm:presLayoutVars>
          <dgm:hierBranch val="init"/>
        </dgm:presLayoutVars>
      </dgm:prSet>
      <dgm:spPr/>
    </dgm:pt>
    <dgm:pt modelId="{B4E808AA-FE3D-4F8F-9E30-2E980A0B919E}" type="pres">
      <dgm:prSet presAssocID="{0474076F-10A3-4D6F-B229-058D5DABAC7A}" presName="rootComposite1" presStyleCnt="0"/>
      <dgm:spPr/>
    </dgm:pt>
    <dgm:pt modelId="{C49AC9E4-6A41-41E4-B770-1ECE5DDDC3AD}" type="pres">
      <dgm:prSet presAssocID="{0474076F-10A3-4D6F-B229-058D5DABAC7A}" presName="rootText1" presStyleLbl="node0" presStyleIdx="0" presStyleCnt="1">
        <dgm:presLayoutVars>
          <dgm:chPref val="3"/>
        </dgm:presLayoutVars>
      </dgm:prSet>
      <dgm:spPr/>
    </dgm:pt>
    <dgm:pt modelId="{52F2945E-FEAB-4D40-B48E-CFAB23292050}" type="pres">
      <dgm:prSet presAssocID="{0474076F-10A3-4D6F-B229-058D5DABAC7A}" presName="rootConnector1" presStyleLbl="node1" presStyleIdx="0" presStyleCnt="0"/>
      <dgm:spPr/>
    </dgm:pt>
    <dgm:pt modelId="{F8AD6DC7-F832-4F0D-A963-0C86D27C90D8}" type="pres">
      <dgm:prSet presAssocID="{0474076F-10A3-4D6F-B229-058D5DABAC7A}" presName="hierChild2" presStyleCnt="0"/>
      <dgm:spPr/>
    </dgm:pt>
    <dgm:pt modelId="{E73E6F0B-9826-4043-9A76-AD2ED4540074}" type="pres">
      <dgm:prSet presAssocID="{346E8692-A1D8-4454-A758-808DB7AB42A2}" presName="Name37" presStyleLbl="parChTrans1D2" presStyleIdx="0" presStyleCnt="3"/>
      <dgm:spPr/>
    </dgm:pt>
    <dgm:pt modelId="{A5405F93-94BB-4228-9010-CFE661DE2D87}" type="pres">
      <dgm:prSet presAssocID="{053EDD20-69AD-4164-94FA-E1E2F8295C12}" presName="hierRoot2" presStyleCnt="0">
        <dgm:presLayoutVars>
          <dgm:hierBranch val="init"/>
        </dgm:presLayoutVars>
      </dgm:prSet>
      <dgm:spPr/>
    </dgm:pt>
    <dgm:pt modelId="{80CF7FF9-F1AC-4613-81DC-27D0C080420A}" type="pres">
      <dgm:prSet presAssocID="{053EDD20-69AD-4164-94FA-E1E2F8295C12}" presName="rootComposite" presStyleCnt="0"/>
      <dgm:spPr/>
    </dgm:pt>
    <dgm:pt modelId="{E98920E2-E966-49F1-8D5F-93A5C8577171}" type="pres">
      <dgm:prSet presAssocID="{053EDD20-69AD-4164-94FA-E1E2F8295C12}" presName="rootText" presStyleLbl="node2" presStyleIdx="0" presStyleCnt="3">
        <dgm:presLayoutVars>
          <dgm:chPref val="3"/>
        </dgm:presLayoutVars>
      </dgm:prSet>
      <dgm:spPr/>
    </dgm:pt>
    <dgm:pt modelId="{13C49ACD-4A04-4BED-BE1C-5E8A3C45D526}" type="pres">
      <dgm:prSet presAssocID="{053EDD20-69AD-4164-94FA-E1E2F8295C12}" presName="rootConnector" presStyleLbl="node2" presStyleIdx="0" presStyleCnt="3"/>
      <dgm:spPr/>
    </dgm:pt>
    <dgm:pt modelId="{C1126464-442A-4475-BE79-EF0F42A9F76D}" type="pres">
      <dgm:prSet presAssocID="{053EDD20-69AD-4164-94FA-E1E2F8295C12}" presName="hierChild4" presStyleCnt="0"/>
      <dgm:spPr/>
    </dgm:pt>
    <dgm:pt modelId="{DCD7A150-55C3-407A-96FB-4BB6541CEFC6}" type="pres">
      <dgm:prSet presAssocID="{053EDD20-69AD-4164-94FA-E1E2F8295C12}" presName="hierChild5" presStyleCnt="0"/>
      <dgm:spPr/>
    </dgm:pt>
    <dgm:pt modelId="{70FDF36B-DAC1-4C10-9309-DB6B19743842}" type="pres">
      <dgm:prSet presAssocID="{5EAF8D39-570E-4CAA-8B38-7A33C4843AEB}" presName="Name37" presStyleLbl="parChTrans1D2" presStyleIdx="1" presStyleCnt="3"/>
      <dgm:spPr/>
    </dgm:pt>
    <dgm:pt modelId="{875CE028-0A0B-4822-B94E-708495067582}" type="pres">
      <dgm:prSet presAssocID="{AB4F7586-4D42-4F32-B782-F3F6351E395F}" presName="hierRoot2" presStyleCnt="0">
        <dgm:presLayoutVars>
          <dgm:hierBranch val="init"/>
        </dgm:presLayoutVars>
      </dgm:prSet>
      <dgm:spPr/>
    </dgm:pt>
    <dgm:pt modelId="{5FD7588F-390D-45FA-835C-5F22941CB4F1}" type="pres">
      <dgm:prSet presAssocID="{AB4F7586-4D42-4F32-B782-F3F6351E395F}" presName="rootComposite" presStyleCnt="0"/>
      <dgm:spPr/>
    </dgm:pt>
    <dgm:pt modelId="{4C141A01-1BFE-491F-B0E8-78573922F666}" type="pres">
      <dgm:prSet presAssocID="{AB4F7586-4D42-4F32-B782-F3F6351E395F}" presName="rootText" presStyleLbl="node2" presStyleIdx="1" presStyleCnt="3">
        <dgm:presLayoutVars>
          <dgm:chPref val="3"/>
        </dgm:presLayoutVars>
      </dgm:prSet>
      <dgm:spPr/>
    </dgm:pt>
    <dgm:pt modelId="{D01B3EBD-AF58-45E8-886B-F86779A9FC1F}" type="pres">
      <dgm:prSet presAssocID="{AB4F7586-4D42-4F32-B782-F3F6351E395F}" presName="rootConnector" presStyleLbl="node2" presStyleIdx="1" presStyleCnt="3"/>
      <dgm:spPr/>
    </dgm:pt>
    <dgm:pt modelId="{F3DB2E76-0DC1-462A-9D48-5F70D7B4D477}" type="pres">
      <dgm:prSet presAssocID="{AB4F7586-4D42-4F32-B782-F3F6351E395F}" presName="hierChild4" presStyleCnt="0"/>
      <dgm:spPr/>
    </dgm:pt>
    <dgm:pt modelId="{FC434CE5-BF6A-48AA-8748-3CF1D5B8389F}" type="pres">
      <dgm:prSet presAssocID="{AB4F7586-4D42-4F32-B782-F3F6351E395F}" presName="hierChild5" presStyleCnt="0"/>
      <dgm:spPr/>
    </dgm:pt>
    <dgm:pt modelId="{43A6FE2E-2D58-4DF9-A74A-62F89A2AE973}" type="pres">
      <dgm:prSet presAssocID="{A819DF82-A731-4D72-A8B3-A18F71DBC670}" presName="Name37" presStyleLbl="parChTrans1D2" presStyleIdx="2" presStyleCnt="3"/>
      <dgm:spPr/>
    </dgm:pt>
    <dgm:pt modelId="{481EFF33-40CC-475C-BA70-48EABA193CA7}" type="pres">
      <dgm:prSet presAssocID="{0CB58BBE-A941-46A3-A8E8-660D4431D287}" presName="hierRoot2" presStyleCnt="0">
        <dgm:presLayoutVars>
          <dgm:hierBranch val="init"/>
        </dgm:presLayoutVars>
      </dgm:prSet>
      <dgm:spPr/>
    </dgm:pt>
    <dgm:pt modelId="{DB811555-6F8C-4AB1-B1E7-4D9DD37D6D36}" type="pres">
      <dgm:prSet presAssocID="{0CB58BBE-A941-46A3-A8E8-660D4431D287}" presName="rootComposite" presStyleCnt="0"/>
      <dgm:spPr/>
    </dgm:pt>
    <dgm:pt modelId="{9EB5ED40-51DD-44E4-8024-6AF540C72B5D}" type="pres">
      <dgm:prSet presAssocID="{0CB58BBE-A941-46A3-A8E8-660D4431D287}" presName="rootText" presStyleLbl="node2" presStyleIdx="2" presStyleCnt="3">
        <dgm:presLayoutVars>
          <dgm:chPref val="3"/>
        </dgm:presLayoutVars>
      </dgm:prSet>
      <dgm:spPr/>
    </dgm:pt>
    <dgm:pt modelId="{BF71AF6F-140C-47A2-9FA4-7C19F62A18C1}" type="pres">
      <dgm:prSet presAssocID="{0CB58BBE-A941-46A3-A8E8-660D4431D287}" presName="rootConnector" presStyleLbl="node2" presStyleIdx="2" presStyleCnt="3"/>
      <dgm:spPr/>
    </dgm:pt>
    <dgm:pt modelId="{1C163CD1-A3BD-4854-88B9-3E6B5462A6ED}" type="pres">
      <dgm:prSet presAssocID="{0CB58BBE-A941-46A3-A8E8-660D4431D287}" presName="hierChild4" presStyleCnt="0"/>
      <dgm:spPr/>
    </dgm:pt>
    <dgm:pt modelId="{D7AF9B1D-B98D-4C54-B6C4-7F8985F88A4B}" type="pres">
      <dgm:prSet presAssocID="{0CB58BBE-A941-46A3-A8E8-660D4431D287}" presName="hierChild5" presStyleCnt="0"/>
      <dgm:spPr/>
    </dgm:pt>
    <dgm:pt modelId="{38819777-41D2-438F-BDDD-B16596DD6817}" type="pres">
      <dgm:prSet presAssocID="{0474076F-10A3-4D6F-B229-058D5DABAC7A}" presName="hierChild3" presStyleCnt="0"/>
      <dgm:spPr/>
    </dgm:pt>
  </dgm:ptLst>
  <dgm:cxnLst>
    <dgm:cxn modelId="{1722492C-A840-49AB-84ED-565B7A0665DF}" type="presOf" srcId="{0474076F-10A3-4D6F-B229-058D5DABAC7A}" destId="{C49AC9E4-6A41-41E4-B770-1ECE5DDDC3AD}" srcOrd="0" destOrd="0" presId="urn:microsoft.com/office/officeart/2005/8/layout/orgChart1"/>
    <dgm:cxn modelId="{871BB283-47E9-41D1-8705-DB56BFB05EA2}" type="presOf" srcId="{AB4F7586-4D42-4F32-B782-F3F6351E395F}" destId="{4C141A01-1BFE-491F-B0E8-78573922F666}" srcOrd="0" destOrd="0" presId="urn:microsoft.com/office/officeart/2005/8/layout/orgChart1"/>
    <dgm:cxn modelId="{E7644CA1-1AAB-47BD-BFD6-2F2538B5EBDB}" type="presOf" srcId="{0CB58BBE-A941-46A3-A8E8-660D4431D287}" destId="{BF71AF6F-140C-47A2-9FA4-7C19F62A18C1}" srcOrd="1" destOrd="0" presId="urn:microsoft.com/office/officeart/2005/8/layout/orgChart1"/>
    <dgm:cxn modelId="{383972D9-4F6E-4123-91ED-8B26D4C7F505}" type="presOf" srcId="{5EAF8D39-570E-4CAA-8B38-7A33C4843AEB}" destId="{70FDF36B-DAC1-4C10-9309-DB6B19743842}" srcOrd="0" destOrd="0" presId="urn:microsoft.com/office/officeart/2005/8/layout/orgChart1"/>
    <dgm:cxn modelId="{3914C87B-79B6-4FCB-8E2F-BF36157438E6}" type="presOf" srcId="{0474076F-10A3-4D6F-B229-058D5DABAC7A}" destId="{52F2945E-FEAB-4D40-B48E-CFAB23292050}" srcOrd="1" destOrd="0" presId="urn:microsoft.com/office/officeart/2005/8/layout/orgChart1"/>
    <dgm:cxn modelId="{640193B4-6EF7-4E95-8E55-DB8AC80931D5}" type="presOf" srcId="{A819DF82-A731-4D72-A8B3-A18F71DBC670}" destId="{43A6FE2E-2D58-4DF9-A74A-62F89A2AE973}" srcOrd="0" destOrd="0" presId="urn:microsoft.com/office/officeart/2005/8/layout/orgChart1"/>
    <dgm:cxn modelId="{D9FF624B-917D-408B-A907-E54CF9A797F7}" type="presOf" srcId="{346E8692-A1D8-4454-A758-808DB7AB42A2}" destId="{E73E6F0B-9826-4043-9A76-AD2ED4540074}" srcOrd="0" destOrd="0" presId="urn:microsoft.com/office/officeart/2005/8/layout/orgChart1"/>
    <dgm:cxn modelId="{570C39F8-DB80-451C-B197-B8AEE02633E3}" srcId="{0474076F-10A3-4D6F-B229-058D5DABAC7A}" destId="{0CB58BBE-A941-46A3-A8E8-660D4431D287}" srcOrd="2" destOrd="0" parTransId="{A819DF82-A731-4D72-A8B3-A18F71DBC670}" sibTransId="{540F7D52-95C7-45C9-AB94-878CFA5B93EC}"/>
    <dgm:cxn modelId="{A6E83243-DA1F-4932-A09A-1CC0A17F488E}" type="presOf" srcId="{053EDD20-69AD-4164-94FA-E1E2F8295C12}" destId="{E98920E2-E966-49F1-8D5F-93A5C8577171}" srcOrd="0" destOrd="0" presId="urn:microsoft.com/office/officeart/2005/8/layout/orgChart1"/>
    <dgm:cxn modelId="{4EEA72D7-34E1-4A4D-B077-D15325F02B12}" type="presOf" srcId="{AB4F7586-4D42-4F32-B782-F3F6351E395F}" destId="{D01B3EBD-AF58-45E8-886B-F86779A9FC1F}" srcOrd="1" destOrd="0" presId="urn:microsoft.com/office/officeart/2005/8/layout/orgChart1"/>
    <dgm:cxn modelId="{704CEECD-B6C1-4D15-8564-44E5F83ED036}" srcId="{0474076F-10A3-4D6F-B229-058D5DABAC7A}" destId="{AB4F7586-4D42-4F32-B782-F3F6351E395F}" srcOrd="1" destOrd="0" parTransId="{5EAF8D39-570E-4CAA-8B38-7A33C4843AEB}" sibTransId="{57233054-7777-4C4D-9542-C81D813B7D07}"/>
    <dgm:cxn modelId="{C48EE5D1-0EC0-4B93-9DE1-E15D4A5E649F}" type="presOf" srcId="{053EDD20-69AD-4164-94FA-E1E2F8295C12}" destId="{13C49ACD-4A04-4BED-BE1C-5E8A3C45D526}" srcOrd="1" destOrd="0" presId="urn:microsoft.com/office/officeart/2005/8/layout/orgChart1"/>
    <dgm:cxn modelId="{6EF6F47B-98B1-4462-A4C3-B3FB5943C5D1}" srcId="{0474076F-10A3-4D6F-B229-058D5DABAC7A}" destId="{053EDD20-69AD-4164-94FA-E1E2F8295C12}" srcOrd="0" destOrd="0" parTransId="{346E8692-A1D8-4454-A758-808DB7AB42A2}" sibTransId="{78FD7D4C-8D99-4E9C-A26C-ED64CE3F545D}"/>
    <dgm:cxn modelId="{EB83CC7C-9A57-4A57-8FC7-436A32D8BBA1}" type="presOf" srcId="{0CB58BBE-A941-46A3-A8E8-660D4431D287}" destId="{9EB5ED40-51DD-44E4-8024-6AF540C72B5D}" srcOrd="0" destOrd="0" presId="urn:microsoft.com/office/officeart/2005/8/layout/orgChart1"/>
    <dgm:cxn modelId="{D900A33E-F55B-43F6-A214-8E4356F423A1}" srcId="{7EFAD8B5-D0BC-449F-86BF-AD52172468A6}" destId="{0474076F-10A3-4D6F-B229-058D5DABAC7A}" srcOrd="0" destOrd="0" parTransId="{E4751A4B-73F9-44D5-A01D-92AB28EB5BF7}" sibTransId="{B4C571F3-D737-4208-A73C-7C97590C2BC1}"/>
    <dgm:cxn modelId="{82A6D699-26D2-4C47-B750-66F2F84CA45C}" type="presOf" srcId="{7EFAD8B5-D0BC-449F-86BF-AD52172468A6}" destId="{A649E04E-EADF-4F73-84D3-55498CF74B1A}" srcOrd="0" destOrd="0" presId="urn:microsoft.com/office/officeart/2005/8/layout/orgChart1"/>
    <dgm:cxn modelId="{7B85D992-3398-4E88-94FE-6852A524CBC9}" type="presParOf" srcId="{A649E04E-EADF-4F73-84D3-55498CF74B1A}" destId="{D2B26F71-B0EB-429D-9735-6428B4F5042B}" srcOrd="0" destOrd="0" presId="urn:microsoft.com/office/officeart/2005/8/layout/orgChart1"/>
    <dgm:cxn modelId="{A5611DE1-EB8F-4C03-A96A-3026F94E7B33}" type="presParOf" srcId="{D2B26F71-B0EB-429D-9735-6428B4F5042B}" destId="{B4E808AA-FE3D-4F8F-9E30-2E980A0B919E}" srcOrd="0" destOrd="0" presId="urn:microsoft.com/office/officeart/2005/8/layout/orgChart1"/>
    <dgm:cxn modelId="{D8F0F4CC-5F95-4AC2-85BF-1890290536E0}" type="presParOf" srcId="{B4E808AA-FE3D-4F8F-9E30-2E980A0B919E}" destId="{C49AC9E4-6A41-41E4-B770-1ECE5DDDC3AD}" srcOrd="0" destOrd="0" presId="urn:microsoft.com/office/officeart/2005/8/layout/orgChart1"/>
    <dgm:cxn modelId="{C4419C77-FC18-481C-8C63-375AB6567D38}" type="presParOf" srcId="{B4E808AA-FE3D-4F8F-9E30-2E980A0B919E}" destId="{52F2945E-FEAB-4D40-B48E-CFAB23292050}" srcOrd="1" destOrd="0" presId="urn:microsoft.com/office/officeart/2005/8/layout/orgChart1"/>
    <dgm:cxn modelId="{5327F30E-28BC-4F6B-836B-5F60F6F1B82F}" type="presParOf" srcId="{D2B26F71-B0EB-429D-9735-6428B4F5042B}" destId="{F8AD6DC7-F832-4F0D-A963-0C86D27C90D8}" srcOrd="1" destOrd="0" presId="urn:microsoft.com/office/officeart/2005/8/layout/orgChart1"/>
    <dgm:cxn modelId="{852B994B-F545-49EF-9CB9-AD97462394CF}" type="presParOf" srcId="{F8AD6DC7-F832-4F0D-A963-0C86D27C90D8}" destId="{E73E6F0B-9826-4043-9A76-AD2ED4540074}" srcOrd="0" destOrd="0" presId="urn:microsoft.com/office/officeart/2005/8/layout/orgChart1"/>
    <dgm:cxn modelId="{C9554952-3F00-4E4A-BA3C-5DE67462DE10}" type="presParOf" srcId="{F8AD6DC7-F832-4F0D-A963-0C86D27C90D8}" destId="{A5405F93-94BB-4228-9010-CFE661DE2D87}" srcOrd="1" destOrd="0" presId="urn:microsoft.com/office/officeart/2005/8/layout/orgChart1"/>
    <dgm:cxn modelId="{3464E486-FF2E-4F20-8909-F2DC0A46FE72}" type="presParOf" srcId="{A5405F93-94BB-4228-9010-CFE661DE2D87}" destId="{80CF7FF9-F1AC-4613-81DC-27D0C080420A}" srcOrd="0" destOrd="0" presId="urn:microsoft.com/office/officeart/2005/8/layout/orgChart1"/>
    <dgm:cxn modelId="{B8D0520A-F539-4951-9DD4-DAC1EC93E53F}" type="presParOf" srcId="{80CF7FF9-F1AC-4613-81DC-27D0C080420A}" destId="{E98920E2-E966-49F1-8D5F-93A5C8577171}" srcOrd="0" destOrd="0" presId="urn:microsoft.com/office/officeart/2005/8/layout/orgChart1"/>
    <dgm:cxn modelId="{0D09DC07-0F98-47E2-A245-58A95A99409F}" type="presParOf" srcId="{80CF7FF9-F1AC-4613-81DC-27D0C080420A}" destId="{13C49ACD-4A04-4BED-BE1C-5E8A3C45D526}" srcOrd="1" destOrd="0" presId="urn:microsoft.com/office/officeart/2005/8/layout/orgChart1"/>
    <dgm:cxn modelId="{275A340A-A4D0-4120-A83C-74AB9689E1CF}" type="presParOf" srcId="{A5405F93-94BB-4228-9010-CFE661DE2D87}" destId="{C1126464-442A-4475-BE79-EF0F42A9F76D}" srcOrd="1" destOrd="0" presId="urn:microsoft.com/office/officeart/2005/8/layout/orgChart1"/>
    <dgm:cxn modelId="{B452250B-87C4-4626-AC40-9DA7C4F865E2}" type="presParOf" srcId="{A5405F93-94BB-4228-9010-CFE661DE2D87}" destId="{DCD7A150-55C3-407A-96FB-4BB6541CEFC6}" srcOrd="2" destOrd="0" presId="urn:microsoft.com/office/officeart/2005/8/layout/orgChart1"/>
    <dgm:cxn modelId="{CB2058B9-CF51-489A-9D02-408A7822D48C}" type="presParOf" srcId="{F8AD6DC7-F832-4F0D-A963-0C86D27C90D8}" destId="{70FDF36B-DAC1-4C10-9309-DB6B19743842}" srcOrd="2" destOrd="0" presId="urn:microsoft.com/office/officeart/2005/8/layout/orgChart1"/>
    <dgm:cxn modelId="{52B2351E-C533-4001-A842-8516730810E9}" type="presParOf" srcId="{F8AD6DC7-F832-4F0D-A963-0C86D27C90D8}" destId="{875CE028-0A0B-4822-B94E-708495067582}" srcOrd="3" destOrd="0" presId="urn:microsoft.com/office/officeart/2005/8/layout/orgChart1"/>
    <dgm:cxn modelId="{13C97ACF-DB4D-4E8D-8841-2242D1087EEA}" type="presParOf" srcId="{875CE028-0A0B-4822-B94E-708495067582}" destId="{5FD7588F-390D-45FA-835C-5F22941CB4F1}" srcOrd="0" destOrd="0" presId="urn:microsoft.com/office/officeart/2005/8/layout/orgChart1"/>
    <dgm:cxn modelId="{BAFC35D4-994B-46FD-8491-B00204285EBC}" type="presParOf" srcId="{5FD7588F-390D-45FA-835C-5F22941CB4F1}" destId="{4C141A01-1BFE-491F-B0E8-78573922F666}" srcOrd="0" destOrd="0" presId="urn:microsoft.com/office/officeart/2005/8/layout/orgChart1"/>
    <dgm:cxn modelId="{9BEFDAA4-BA6F-4F93-9A87-C7C1B63604C2}" type="presParOf" srcId="{5FD7588F-390D-45FA-835C-5F22941CB4F1}" destId="{D01B3EBD-AF58-45E8-886B-F86779A9FC1F}" srcOrd="1" destOrd="0" presId="urn:microsoft.com/office/officeart/2005/8/layout/orgChart1"/>
    <dgm:cxn modelId="{BCFE703D-B6CF-42C2-946F-9A2555D1EF45}" type="presParOf" srcId="{875CE028-0A0B-4822-B94E-708495067582}" destId="{F3DB2E76-0DC1-462A-9D48-5F70D7B4D477}" srcOrd="1" destOrd="0" presId="urn:microsoft.com/office/officeart/2005/8/layout/orgChart1"/>
    <dgm:cxn modelId="{DCCDD297-6B90-4FBB-8643-ABEEB1D4D3B7}" type="presParOf" srcId="{875CE028-0A0B-4822-B94E-708495067582}" destId="{FC434CE5-BF6A-48AA-8748-3CF1D5B8389F}" srcOrd="2" destOrd="0" presId="urn:microsoft.com/office/officeart/2005/8/layout/orgChart1"/>
    <dgm:cxn modelId="{75677BCA-DF39-4D05-B183-C659015B94A2}" type="presParOf" srcId="{F8AD6DC7-F832-4F0D-A963-0C86D27C90D8}" destId="{43A6FE2E-2D58-4DF9-A74A-62F89A2AE973}" srcOrd="4" destOrd="0" presId="urn:microsoft.com/office/officeart/2005/8/layout/orgChart1"/>
    <dgm:cxn modelId="{BA29C1E0-73DB-4FBA-9C47-7A2D6648DF90}" type="presParOf" srcId="{F8AD6DC7-F832-4F0D-A963-0C86D27C90D8}" destId="{481EFF33-40CC-475C-BA70-48EABA193CA7}" srcOrd="5" destOrd="0" presId="urn:microsoft.com/office/officeart/2005/8/layout/orgChart1"/>
    <dgm:cxn modelId="{B1A1F9B1-7E2A-41E1-B9BF-BBB4FC8D58E0}" type="presParOf" srcId="{481EFF33-40CC-475C-BA70-48EABA193CA7}" destId="{DB811555-6F8C-4AB1-B1E7-4D9DD37D6D36}" srcOrd="0" destOrd="0" presId="urn:microsoft.com/office/officeart/2005/8/layout/orgChart1"/>
    <dgm:cxn modelId="{2D7CA659-5D53-4DF6-9194-C48409173010}" type="presParOf" srcId="{DB811555-6F8C-4AB1-B1E7-4D9DD37D6D36}" destId="{9EB5ED40-51DD-44E4-8024-6AF540C72B5D}" srcOrd="0" destOrd="0" presId="urn:microsoft.com/office/officeart/2005/8/layout/orgChart1"/>
    <dgm:cxn modelId="{6C21CF49-E2E4-4C29-B8FF-887AD99B8FDE}" type="presParOf" srcId="{DB811555-6F8C-4AB1-B1E7-4D9DD37D6D36}" destId="{BF71AF6F-140C-47A2-9FA4-7C19F62A18C1}" srcOrd="1" destOrd="0" presId="urn:microsoft.com/office/officeart/2005/8/layout/orgChart1"/>
    <dgm:cxn modelId="{C2763B1D-C165-447D-A731-03710E522254}" type="presParOf" srcId="{481EFF33-40CC-475C-BA70-48EABA193CA7}" destId="{1C163CD1-A3BD-4854-88B9-3E6B5462A6ED}" srcOrd="1" destOrd="0" presId="urn:microsoft.com/office/officeart/2005/8/layout/orgChart1"/>
    <dgm:cxn modelId="{D44280A9-BB87-4BA7-A0D1-5E2F3F88DE60}" type="presParOf" srcId="{481EFF33-40CC-475C-BA70-48EABA193CA7}" destId="{D7AF9B1D-B98D-4C54-B6C4-7F8985F88A4B}" srcOrd="2" destOrd="0" presId="urn:microsoft.com/office/officeart/2005/8/layout/orgChart1"/>
    <dgm:cxn modelId="{4A8045DB-4C9E-4566-A59A-35718A6349B3}" type="presParOf" srcId="{D2B26F71-B0EB-429D-9735-6428B4F5042B}" destId="{38819777-41D2-438F-BDDD-B16596DD681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0426FE3-C91E-4919-ACC5-961DA257AECB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5AB4C412-1E7F-4B39-BE08-D91B5682854C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F23A2540-57B6-4282-9CD1-80771AFB897E}" type="parTrans" cxnId="{01FA77DE-2C22-4AAD-A5CC-10F3B123AD19}">
      <dgm:prSet/>
      <dgm:spPr/>
      <dgm:t>
        <a:bodyPr/>
        <a:lstStyle/>
        <a:p>
          <a:endParaRPr lang="en-US"/>
        </a:p>
      </dgm:t>
    </dgm:pt>
    <dgm:pt modelId="{4A1D3801-D296-4ABF-A903-AA76309A14DE}" type="sibTrans" cxnId="{01FA77DE-2C22-4AAD-A5CC-10F3B123AD19}">
      <dgm:prSet/>
      <dgm:spPr/>
      <dgm:t>
        <a:bodyPr/>
        <a:lstStyle/>
        <a:p>
          <a:endParaRPr lang="en-US"/>
        </a:p>
      </dgm:t>
    </dgm:pt>
    <dgm:pt modelId="{31AE9A25-4943-4C15-9560-8259F88A7799}">
      <dgm:prSet phldrT="[Text]"/>
      <dgm:spPr/>
      <dgm:t>
        <a:bodyPr/>
        <a:lstStyle/>
        <a:p>
          <a:r>
            <a:rPr lang="en-US"/>
            <a:t>writestring</a:t>
          </a:r>
        </a:p>
      </dgm:t>
    </dgm:pt>
    <dgm:pt modelId="{080AA43A-312E-4711-B3BD-1ADB3C1BEDE6}" type="parTrans" cxnId="{9D401B84-4BED-40D3-A1A5-DD06C5EE7DBD}">
      <dgm:prSet/>
      <dgm:spPr/>
      <dgm:t>
        <a:bodyPr/>
        <a:lstStyle/>
        <a:p>
          <a:endParaRPr lang="en-US"/>
        </a:p>
      </dgm:t>
    </dgm:pt>
    <dgm:pt modelId="{94FCE764-BBC1-4E48-B05A-B0C0549C0C33}" type="sibTrans" cxnId="{9D401B84-4BED-40D3-A1A5-DD06C5EE7DBD}">
      <dgm:prSet/>
      <dgm:spPr/>
      <dgm:t>
        <a:bodyPr/>
        <a:lstStyle/>
        <a:p>
          <a:endParaRPr lang="en-US"/>
        </a:p>
      </dgm:t>
    </dgm:pt>
    <dgm:pt modelId="{3B474DE4-BEE5-4053-B670-1F98BEB0E0CB}">
      <dgm:prSet phldrT="[Text]"/>
      <dgm:spPr/>
      <dgm:t>
        <a:bodyPr/>
        <a:lstStyle/>
        <a:p>
          <a:r>
            <a:rPr lang="en-US"/>
            <a:t>readstring</a:t>
          </a:r>
        </a:p>
      </dgm:t>
    </dgm:pt>
    <dgm:pt modelId="{A99AE70C-8823-489F-8FA3-C807279667AD}" type="parTrans" cxnId="{B4371212-BCFF-49A6-9639-03B302E642F4}">
      <dgm:prSet/>
      <dgm:spPr/>
      <dgm:t>
        <a:bodyPr/>
        <a:lstStyle/>
        <a:p>
          <a:endParaRPr lang="en-US"/>
        </a:p>
      </dgm:t>
    </dgm:pt>
    <dgm:pt modelId="{6E5378FB-6259-4729-AE7D-A452F792253F}" type="sibTrans" cxnId="{B4371212-BCFF-49A6-9639-03B302E642F4}">
      <dgm:prSet/>
      <dgm:spPr/>
      <dgm:t>
        <a:bodyPr/>
        <a:lstStyle/>
        <a:p>
          <a:endParaRPr lang="en-US"/>
        </a:p>
      </dgm:t>
    </dgm:pt>
    <dgm:pt modelId="{0C99142A-9F74-492D-89E9-E9E43465C15D}">
      <dgm:prSet phldrT="[Text]"/>
      <dgm:spPr/>
      <dgm:t>
        <a:bodyPr/>
        <a:lstStyle/>
        <a:p>
          <a:r>
            <a:rPr lang="en-US"/>
            <a:t>TOUP</a:t>
          </a:r>
        </a:p>
      </dgm:t>
    </dgm:pt>
    <dgm:pt modelId="{F28CD30B-BB77-4D1D-AE11-E355BE9ED79E}" type="parTrans" cxnId="{9DAD7A49-E3F8-4CF2-8265-1164A5BCD917}">
      <dgm:prSet/>
      <dgm:spPr/>
      <dgm:t>
        <a:bodyPr/>
        <a:lstStyle/>
        <a:p>
          <a:endParaRPr lang="en-US"/>
        </a:p>
      </dgm:t>
    </dgm:pt>
    <dgm:pt modelId="{8D0C91EF-0E02-4E94-A717-A40ADD31045C}" type="sibTrans" cxnId="{9DAD7A49-E3F8-4CF2-8265-1164A5BCD917}">
      <dgm:prSet/>
      <dgm:spPr/>
      <dgm:t>
        <a:bodyPr/>
        <a:lstStyle/>
        <a:p>
          <a:endParaRPr lang="en-US"/>
        </a:p>
      </dgm:t>
    </dgm:pt>
    <dgm:pt modelId="{B1F87A00-EF0F-46C1-8A2B-F62070D19858}">
      <dgm:prSet phldrT="[Text]"/>
      <dgm:spPr/>
      <dgm:t>
        <a:bodyPr/>
        <a:lstStyle/>
        <a:p>
          <a:r>
            <a:rPr lang="en-US"/>
            <a:t>CRLF</a:t>
          </a:r>
        </a:p>
      </dgm:t>
    </dgm:pt>
    <dgm:pt modelId="{96CE3EBE-09E6-4247-8BE1-B51636B2D9D3}" type="parTrans" cxnId="{5BB0B0B0-F64A-4AE5-92DF-C952AAA074A8}">
      <dgm:prSet/>
      <dgm:spPr/>
      <dgm:t>
        <a:bodyPr/>
        <a:lstStyle/>
        <a:p>
          <a:endParaRPr lang="en-US"/>
        </a:p>
      </dgm:t>
    </dgm:pt>
    <dgm:pt modelId="{BB5BCFEF-4362-4EEF-857C-9A9D9E23C1D5}" type="sibTrans" cxnId="{5BB0B0B0-F64A-4AE5-92DF-C952AAA074A8}">
      <dgm:prSet/>
      <dgm:spPr/>
      <dgm:t>
        <a:bodyPr/>
        <a:lstStyle/>
        <a:p>
          <a:endParaRPr lang="en-US"/>
        </a:p>
      </dgm:t>
    </dgm:pt>
    <dgm:pt modelId="{2BFA2F68-C637-445D-8400-184D015355ED}">
      <dgm:prSet phldrT="[Text]"/>
      <dgm:spPr/>
      <dgm:t>
        <a:bodyPr/>
        <a:lstStyle/>
        <a:p>
          <a:r>
            <a:rPr lang="en-US"/>
            <a:t>encrypt</a:t>
          </a:r>
        </a:p>
      </dgm:t>
    </dgm:pt>
    <dgm:pt modelId="{844FA4AE-E17B-4E57-9CF8-01C48BD354C8}" type="parTrans" cxnId="{0043733A-AF09-4EB3-A016-93BD9AB2716A}">
      <dgm:prSet/>
      <dgm:spPr/>
      <dgm:t>
        <a:bodyPr/>
        <a:lstStyle/>
        <a:p>
          <a:endParaRPr lang="en-US"/>
        </a:p>
      </dgm:t>
    </dgm:pt>
    <dgm:pt modelId="{C647407A-ECC8-46AB-B46C-0612907C0AAB}" type="sibTrans" cxnId="{0043733A-AF09-4EB3-A016-93BD9AB2716A}">
      <dgm:prSet/>
      <dgm:spPr/>
      <dgm:t>
        <a:bodyPr/>
        <a:lstStyle/>
        <a:p>
          <a:endParaRPr lang="en-US"/>
        </a:p>
      </dgm:t>
    </dgm:pt>
    <dgm:pt modelId="{56CF2A61-AC23-44BA-939C-1B8883F65603}">
      <dgm:prSet phldrT="[Text]"/>
      <dgm:spPr/>
      <dgm:t>
        <a:bodyPr/>
        <a:lstStyle/>
        <a:p>
          <a:r>
            <a:rPr lang="en-US"/>
            <a:t>str_ucase</a:t>
          </a:r>
        </a:p>
      </dgm:t>
    </dgm:pt>
    <dgm:pt modelId="{1385AFAB-5549-444C-B0B3-6302222A23D7}" type="parTrans" cxnId="{20F2AEFF-C917-4E38-B9ED-8893EB0C08EE}">
      <dgm:prSet/>
      <dgm:spPr/>
      <dgm:t>
        <a:bodyPr/>
        <a:lstStyle/>
        <a:p>
          <a:endParaRPr lang="en-US"/>
        </a:p>
      </dgm:t>
    </dgm:pt>
    <dgm:pt modelId="{6013A62B-86F3-4C78-9D7F-1A976325E547}" type="sibTrans" cxnId="{20F2AEFF-C917-4E38-B9ED-8893EB0C08EE}">
      <dgm:prSet/>
      <dgm:spPr/>
      <dgm:t>
        <a:bodyPr/>
        <a:lstStyle/>
        <a:p>
          <a:endParaRPr lang="en-US"/>
        </a:p>
      </dgm:t>
    </dgm:pt>
    <dgm:pt modelId="{BD4FA4B4-62F8-4ABF-832B-88A1588A2C8C}">
      <dgm:prSet phldrT="[Text]"/>
      <dgm:spPr/>
      <dgm:t>
        <a:bodyPr/>
        <a:lstStyle/>
        <a:p>
          <a:r>
            <a:rPr lang="en-US"/>
            <a:t>decrypt</a:t>
          </a:r>
        </a:p>
      </dgm:t>
    </dgm:pt>
    <dgm:pt modelId="{50EB3F53-5DFA-414C-87BD-FC0D05CBC561}" type="parTrans" cxnId="{C2B4F0C8-8BB3-469C-AECA-D996A490AEDC}">
      <dgm:prSet/>
      <dgm:spPr/>
      <dgm:t>
        <a:bodyPr/>
        <a:lstStyle/>
        <a:p>
          <a:endParaRPr lang="en-US"/>
        </a:p>
      </dgm:t>
    </dgm:pt>
    <dgm:pt modelId="{34C3503D-CC54-4BEA-9879-740C9F3B2E38}" type="sibTrans" cxnId="{C2B4F0C8-8BB3-469C-AECA-D996A490AEDC}">
      <dgm:prSet/>
      <dgm:spPr/>
      <dgm:t>
        <a:bodyPr/>
        <a:lstStyle/>
        <a:p>
          <a:endParaRPr lang="en-US"/>
        </a:p>
      </dgm:t>
    </dgm:pt>
    <dgm:pt modelId="{DF1A8963-F0CA-4A0B-837F-A3D12DF3DEEC}" type="pres">
      <dgm:prSet presAssocID="{B0426FE3-C91E-4919-ACC5-961DA257AEC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54F1C94-9CDD-4966-8E29-963B9E4A1A83}" type="pres">
      <dgm:prSet presAssocID="{5AB4C412-1E7F-4B39-BE08-D91B5682854C}" presName="hierRoot1" presStyleCnt="0">
        <dgm:presLayoutVars>
          <dgm:hierBranch val="init"/>
        </dgm:presLayoutVars>
      </dgm:prSet>
      <dgm:spPr/>
    </dgm:pt>
    <dgm:pt modelId="{784884B6-B932-4823-B44C-7C681DB9D6D5}" type="pres">
      <dgm:prSet presAssocID="{5AB4C412-1E7F-4B39-BE08-D91B5682854C}" presName="rootComposite1" presStyleCnt="0"/>
      <dgm:spPr/>
    </dgm:pt>
    <dgm:pt modelId="{53733508-29AA-4038-ADCD-69A7B49A0EA5}" type="pres">
      <dgm:prSet presAssocID="{5AB4C412-1E7F-4B39-BE08-D91B5682854C}" presName="rootText1" presStyleLbl="node0" presStyleIdx="0" presStyleCnt="1">
        <dgm:presLayoutVars>
          <dgm:chPref val="3"/>
        </dgm:presLayoutVars>
      </dgm:prSet>
      <dgm:spPr/>
    </dgm:pt>
    <dgm:pt modelId="{AD7B2348-1A2F-46C5-BC3B-30514FC43D79}" type="pres">
      <dgm:prSet presAssocID="{5AB4C412-1E7F-4B39-BE08-D91B5682854C}" presName="rootConnector1" presStyleLbl="node1" presStyleIdx="0" presStyleCnt="0"/>
      <dgm:spPr/>
    </dgm:pt>
    <dgm:pt modelId="{DFFFD4DE-1906-4C32-B528-D8F6269E609C}" type="pres">
      <dgm:prSet presAssocID="{5AB4C412-1E7F-4B39-BE08-D91B5682854C}" presName="hierChild2" presStyleCnt="0"/>
      <dgm:spPr/>
    </dgm:pt>
    <dgm:pt modelId="{7CFB5453-9162-476A-8C76-93C2DCEDD185}" type="pres">
      <dgm:prSet presAssocID="{080AA43A-312E-4711-B3BD-1ADB3C1BEDE6}" presName="Name37" presStyleLbl="parChTrans1D2" presStyleIdx="0" presStyleCnt="6"/>
      <dgm:spPr/>
    </dgm:pt>
    <dgm:pt modelId="{0B227010-ED4D-48B3-B5DF-452E0A010375}" type="pres">
      <dgm:prSet presAssocID="{31AE9A25-4943-4C15-9560-8259F88A7799}" presName="hierRoot2" presStyleCnt="0">
        <dgm:presLayoutVars>
          <dgm:hierBranch val="init"/>
        </dgm:presLayoutVars>
      </dgm:prSet>
      <dgm:spPr/>
    </dgm:pt>
    <dgm:pt modelId="{AEC3325C-C537-4EFD-AE93-1E9143526474}" type="pres">
      <dgm:prSet presAssocID="{31AE9A25-4943-4C15-9560-8259F88A7799}" presName="rootComposite" presStyleCnt="0"/>
      <dgm:spPr/>
    </dgm:pt>
    <dgm:pt modelId="{851B9381-11D0-42DE-AE83-48423B75CCB0}" type="pres">
      <dgm:prSet presAssocID="{31AE9A25-4943-4C15-9560-8259F88A7799}" presName="rootText" presStyleLbl="node2" presStyleIdx="0" presStyleCnt="6">
        <dgm:presLayoutVars>
          <dgm:chPref val="3"/>
        </dgm:presLayoutVars>
      </dgm:prSet>
      <dgm:spPr/>
    </dgm:pt>
    <dgm:pt modelId="{1ED76B63-95A9-4C42-B641-B30FB80A5642}" type="pres">
      <dgm:prSet presAssocID="{31AE9A25-4943-4C15-9560-8259F88A7799}" presName="rootConnector" presStyleLbl="node2" presStyleIdx="0" presStyleCnt="6"/>
      <dgm:spPr/>
    </dgm:pt>
    <dgm:pt modelId="{D96E5828-EF01-49FB-BF09-19CA08FA7434}" type="pres">
      <dgm:prSet presAssocID="{31AE9A25-4943-4C15-9560-8259F88A7799}" presName="hierChild4" presStyleCnt="0"/>
      <dgm:spPr/>
    </dgm:pt>
    <dgm:pt modelId="{D1AD407B-02A3-4A83-A87C-432F74938E1D}" type="pres">
      <dgm:prSet presAssocID="{31AE9A25-4943-4C15-9560-8259F88A7799}" presName="hierChild5" presStyleCnt="0"/>
      <dgm:spPr/>
    </dgm:pt>
    <dgm:pt modelId="{D1E9D5F5-8AD6-453D-BB9B-F82D3A310E8A}" type="pres">
      <dgm:prSet presAssocID="{A99AE70C-8823-489F-8FA3-C807279667AD}" presName="Name37" presStyleLbl="parChTrans1D2" presStyleIdx="1" presStyleCnt="6"/>
      <dgm:spPr/>
    </dgm:pt>
    <dgm:pt modelId="{FA321255-80DF-4BA4-9F6A-E68F544B64BF}" type="pres">
      <dgm:prSet presAssocID="{3B474DE4-BEE5-4053-B670-1F98BEB0E0CB}" presName="hierRoot2" presStyleCnt="0">
        <dgm:presLayoutVars>
          <dgm:hierBranch val="init"/>
        </dgm:presLayoutVars>
      </dgm:prSet>
      <dgm:spPr/>
    </dgm:pt>
    <dgm:pt modelId="{E7AD2B00-AC71-451B-BD31-4921FFA77FFB}" type="pres">
      <dgm:prSet presAssocID="{3B474DE4-BEE5-4053-B670-1F98BEB0E0CB}" presName="rootComposite" presStyleCnt="0"/>
      <dgm:spPr/>
    </dgm:pt>
    <dgm:pt modelId="{6FD06626-934A-43B8-B983-FB6C9C104FB5}" type="pres">
      <dgm:prSet presAssocID="{3B474DE4-BEE5-4053-B670-1F98BEB0E0CB}" presName="rootText" presStyleLbl="node2" presStyleIdx="1" presStyleCnt="6">
        <dgm:presLayoutVars>
          <dgm:chPref val="3"/>
        </dgm:presLayoutVars>
      </dgm:prSet>
      <dgm:spPr/>
    </dgm:pt>
    <dgm:pt modelId="{DB9341CE-1AD5-40A2-B8B1-A45015166500}" type="pres">
      <dgm:prSet presAssocID="{3B474DE4-BEE5-4053-B670-1F98BEB0E0CB}" presName="rootConnector" presStyleLbl="node2" presStyleIdx="1" presStyleCnt="6"/>
      <dgm:spPr/>
    </dgm:pt>
    <dgm:pt modelId="{0CA49811-95F7-4F82-A73F-4CDE59D818D4}" type="pres">
      <dgm:prSet presAssocID="{3B474DE4-BEE5-4053-B670-1F98BEB0E0CB}" presName="hierChild4" presStyleCnt="0"/>
      <dgm:spPr/>
    </dgm:pt>
    <dgm:pt modelId="{A13651D3-48E3-400C-89F9-3D79B41BC93D}" type="pres">
      <dgm:prSet presAssocID="{3B474DE4-BEE5-4053-B670-1F98BEB0E0CB}" presName="hierChild5" presStyleCnt="0"/>
      <dgm:spPr/>
    </dgm:pt>
    <dgm:pt modelId="{338D3096-CEE6-4A51-B9F5-62E7F88413FB}" type="pres">
      <dgm:prSet presAssocID="{F28CD30B-BB77-4D1D-AE11-E355BE9ED79E}" presName="Name37" presStyleLbl="parChTrans1D2" presStyleIdx="2" presStyleCnt="6"/>
      <dgm:spPr/>
    </dgm:pt>
    <dgm:pt modelId="{BEEF0A7B-D26F-4736-82AA-B6510CC5A288}" type="pres">
      <dgm:prSet presAssocID="{0C99142A-9F74-492D-89E9-E9E43465C15D}" presName="hierRoot2" presStyleCnt="0">
        <dgm:presLayoutVars>
          <dgm:hierBranch val="init"/>
        </dgm:presLayoutVars>
      </dgm:prSet>
      <dgm:spPr/>
    </dgm:pt>
    <dgm:pt modelId="{4D363D60-C47D-4B2D-B808-9D9ACDBA291A}" type="pres">
      <dgm:prSet presAssocID="{0C99142A-9F74-492D-89E9-E9E43465C15D}" presName="rootComposite" presStyleCnt="0"/>
      <dgm:spPr/>
    </dgm:pt>
    <dgm:pt modelId="{DE41AE72-B8FE-45A7-BE1B-D5142E3F19B6}" type="pres">
      <dgm:prSet presAssocID="{0C99142A-9F74-492D-89E9-E9E43465C15D}" presName="rootText" presStyleLbl="node2" presStyleIdx="2" presStyleCnt="6">
        <dgm:presLayoutVars>
          <dgm:chPref val="3"/>
        </dgm:presLayoutVars>
      </dgm:prSet>
      <dgm:spPr/>
    </dgm:pt>
    <dgm:pt modelId="{AB791147-EEF4-477F-95A1-A808F3801C79}" type="pres">
      <dgm:prSet presAssocID="{0C99142A-9F74-492D-89E9-E9E43465C15D}" presName="rootConnector" presStyleLbl="node2" presStyleIdx="2" presStyleCnt="6"/>
      <dgm:spPr/>
    </dgm:pt>
    <dgm:pt modelId="{B8E972E9-31FA-49DA-9356-55FEDF43D852}" type="pres">
      <dgm:prSet presAssocID="{0C99142A-9F74-492D-89E9-E9E43465C15D}" presName="hierChild4" presStyleCnt="0"/>
      <dgm:spPr/>
    </dgm:pt>
    <dgm:pt modelId="{8766C93B-CDE4-4D59-A328-5400C93328D6}" type="pres">
      <dgm:prSet presAssocID="{1385AFAB-5549-444C-B0B3-6302222A23D7}" presName="Name37" presStyleLbl="parChTrans1D3" presStyleIdx="0" presStyleCnt="1"/>
      <dgm:spPr/>
    </dgm:pt>
    <dgm:pt modelId="{105CFC92-F1B9-404C-B627-011C54A46FA4}" type="pres">
      <dgm:prSet presAssocID="{56CF2A61-AC23-44BA-939C-1B8883F65603}" presName="hierRoot2" presStyleCnt="0">
        <dgm:presLayoutVars>
          <dgm:hierBranch val="init"/>
        </dgm:presLayoutVars>
      </dgm:prSet>
      <dgm:spPr/>
    </dgm:pt>
    <dgm:pt modelId="{B07F3A5B-ABCF-4D54-94CF-BA7E837A3C58}" type="pres">
      <dgm:prSet presAssocID="{56CF2A61-AC23-44BA-939C-1B8883F65603}" presName="rootComposite" presStyleCnt="0"/>
      <dgm:spPr/>
    </dgm:pt>
    <dgm:pt modelId="{483BEF4D-F1D5-4597-84F5-5F170CE06632}" type="pres">
      <dgm:prSet presAssocID="{56CF2A61-AC23-44BA-939C-1B8883F65603}" presName="rootText" presStyleLbl="node3" presStyleIdx="0" presStyleCnt="1">
        <dgm:presLayoutVars>
          <dgm:chPref val="3"/>
        </dgm:presLayoutVars>
      </dgm:prSet>
      <dgm:spPr/>
    </dgm:pt>
    <dgm:pt modelId="{3B06B306-0C28-4AE0-8A77-841AB208B1EC}" type="pres">
      <dgm:prSet presAssocID="{56CF2A61-AC23-44BA-939C-1B8883F65603}" presName="rootConnector" presStyleLbl="node3" presStyleIdx="0" presStyleCnt="1"/>
      <dgm:spPr/>
    </dgm:pt>
    <dgm:pt modelId="{5FD5FC1B-4135-4857-BF1B-75B5AFEC127A}" type="pres">
      <dgm:prSet presAssocID="{56CF2A61-AC23-44BA-939C-1B8883F65603}" presName="hierChild4" presStyleCnt="0"/>
      <dgm:spPr/>
    </dgm:pt>
    <dgm:pt modelId="{F63BEC77-194D-42D4-B740-61AFA6708B8F}" type="pres">
      <dgm:prSet presAssocID="{56CF2A61-AC23-44BA-939C-1B8883F65603}" presName="hierChild5" presStyleCnt="0"/>
      <dgm:spPr/>
    </dgm:pt>
    <dgm:pt modelId="{14EE11D3-3240-407B-9098-0EE983710DD7}" type="pres">
      <dgm:prSet presAssocID="{0C99142A-9F74-492D-89E9-E9E43465C15D}" presName="hierChild5" presStyleCnt="0"/>
      <dgm:spPr/>
    </dgm:pt>
    <dgm:pt modelId="{3A9AA03A-0D49-4153-8CC4-8AF169C591AA}" type="pres">
      <dgm:prSet presAssocID="{96CE3EBE-09E6-4247-8BE1-B51636B2D9D3}" presName="Name37" presStyleLbl="parChTrans1D2" presStyleIdx="3" presStyleCnt="6"/>
      <dgm:spPr/>
    </dgm:pt>
    <dgm:pt modelId="{F2EB4215-1860-45B1-96D0-01FE82ABF4C9}" type="pres">
      <dgm:prSet presAssocID="{B1F87A00-EF0F-46C1-8A2B-F62070D19858}" presName="hierRoot2" presStyleCnt="0">
        <dgm:presLayoutVars>
          <dgm:hierBranch val="init"/>
        </dgm:presLayoutVars>
      </dgm:prSet>
      <dgm:spPr/>
    </dgm:pt>
    <dgm:pt modelId="{6E17A880-9E46-4052-8BAC-A0DF36E8CE0B}" type="pres">
      <dgm:prSet presAssocID="{B1F87A00-EF0F-46C1-8A2B-F62070D19858}" presName="rootComposite" presStyleCnt="0"/>
      <dgm:spPr/>
    </dgm:pt>
    <dgm:pt modelId="{77D465CA-DCB3-406A-982D-618B2014CA45}" type="pres">
      <dgm:prSet presAssocID="{B1F87A00-EF0F-46C1-8A2B-F62070D19858}" presName="rootText" presStyleLbl="node2" presStyleIdx="3" presStyleCnt="6">
        <dgm:presLayoutVars>
          <dgm:chPref val="3"/>
        </dgm:presLayoutVars>
      </dgm:prSet>
      <dgm:spPr/>
    </dgm:pt>
    <dgm:pt modelId="{337EA126-5FA6-43B4-AB91-B1B1EC111556}" type="pres">
      <dgm:prSet presAssocID="{B1F87A00-EF0F-46C1-8A2B-F62070D19858}" presName="rootConnector" presStyleLbl="node2" presStyleIdx="3" presStyleCnt="6"/>
      <dgm:spPr/>
    </dgm:pt>
    <dgm:pt modelId="{E221C8CC-3BDE-4886-ABE6-35A57544874B}" type="pres">
      <dgm:prSet presAssocID="{B1F87A00-EF0F-46C1-8A2B-F62070D19858}" presName="hierChild4" presStyleCnt="0"/>
      <dgm:spPr/>
    </dgm:pt>
    <dgm:pt modelId="{373EEB4F-43D3-44D5-B4CC-FA2CD4C8B6AC}" type="pres">
      <dgm:prSet presAssocID="{B1F87A00-EF0F-46C1-8A2B-F62070D19858}" presName="hierChild5" presStyleCnt="0"/>
      <dgm:spPr/>
    </dgm:pt>
    <dgm:pt modelId="{821F1F19-898A-4ADD-80C5-9F58B28E9243}" type="pres">
      <dgm:prSet presAssocID="{844FA4AE-E17B-4E57-9CF8-01C48BD354C8}" presName="Name37" presStyleLbl="parChTrans1D2" presStyleIdx="4" presStyleCnt="6"/>
      <dgm:spPr/>
    </dgm:pt>
    <dgm:pt modelId="{36CD5E18-DC1D-4B7A-B733-D8F11CB3B41C}" type="pres">
      <dgm:prSet presAssocID="{2BFA2F68-C637-445D-8400-184D015355ED}" presName="hierRoot2" presStyleCnt="0">
        <dgm:presLayoutVars>
          <dgm:hierBranch val="init"/>
        </dgm:presLayoutVars>
      </dgm:prSet>
      <dgm:spPr/>
    </dgm:pt>
    <dgm:pt modelId="{B6F12D4A-1F81-44BD-BD26-DF98EAD7A32E}" type="pres">
      <dgm:prSet presAssocID="{2BFA2F68-C637-445D-8400-184D015355ED}" presName="rootComposite" presStyleCnt="0"/>
      <dgm:spPr/>
    </dgm:pt>
    <dgm:pt modelId="{FB5DD78D-4B0E-46C0-A07A-4BCB41CB68BD}" type="pres">
      <dgm:prSet presAssocID="{2BFA2F68-C637-445D-8400-184D015355ED}" presName="rootText" presStyleLbl="node2" presStyleIdx="4" presStyleCnt="6">
        <dgm:presLayoutVars>
          <dgm:chPref val="3"/>
        </dgm:presLayoutVars>
      </dgm:prSet>
      <dgm:spPr/>
    </dgm:pt>
    <dgm:pt modelId="{189353FC-A332-4CAA-8076-3AC9849FFDA8}" type="pres">
      <dgm:prSet presAssocID="{2BFA2F68-C637-445D-8400-184D015355ED}" presName="rootConnector" presStyleLbl="node2" presStyleIdx="4" presStyleCnt="6"/>
      <dgm:spPr/>
    </dgm:pt>
    <dgm:pt modelId="{27F025AF-C380-4C4B-AE7A-CEC720BD6BEC}" type="pres">
      <dgm:prSet presAssocID="{2BFA2F68-C637-445D-8400-184D015355ED}" presName="hierChild4" presStyleCnt="0"/>
      <dgm:spPr/>
    </dgm:pt>
    <dgm:pt modelId="{8869009D-E14F-4C3D-93F2-1C206CB74C17}" type="pres">
      <dgm:prSet presAssocID="{2BFA2F68-C637-445D-8400-184D015355ED}" presName="hierChild5" presStyleCnt="0"/>
      <dgm:spPr/>
    </dgm:pt>
    <dgm:pt modelId="{0864F090-3EF8-40B2-8C64-7F926C015F6D}" type="pres">
      <dgm:prSet presAssocID="{50EB3F53-5DFA-414C-87BD-FC0D05CBC561}" presName="Name37" presStyleLbl="parChTrans1D2" presStyleIdx="5" presStyleCnt="6"/>
      <dgm:spPr/>
    </dgm:pt>
    <dgm:pt modelId="{EF1A6711-574D-4B34-AFDA-556DC8F037BC}" type="pres">
      <dgm:prSet presAssocID="{BD4FA4B4-62F8-4ABF-832B-88A1588A2C8C}" presName="hierRoot2" presStyleCnt="0">
        <dgm:presLayoutVars>
          <dgm:hierBranch val="init"/>
        </dgm:presLayoutVars>
      </dgm:prSet>
      <dgm:spPr/>
    </dgm:pt>
    <dgm:pt modelId="{F0703055-588E-46E2-9DFF-FB95AE12F0D6}" type="pres">
      <dgm:prSet presAssocID="{BD4FA4B4-62F8-4ABF-832B-88A1588A2C8C}" presName="rootComposite" presStyleCnt="0"/>
      <dgm:spPr/>
    </dgm:pt>
    <dgm:pt modelId="{95433BA9-4421-458B-81E5-61226C4ABAB1}" type="pres">
      <dgm:prSet presAssocID="{BD4FA4B4-62F8-4ABF-832B-88A1588A2C8C}" presName="rootText" presStyleLbl="node2" presStyleIdx="5" presStyleCnt="6">
        <dgm:presLayoutVars>
          <dgm:chPref val="3"/>
        </dgm:presLayoutVars>
      </dgm:prSet>
      <dgm:spPr/>
    </dgm:pt>
    <dgm:pt modelId="{5314A064-5BE8-47B2-9EB1-CCD0E6136578}" type="pres">
      <dgm:prSet presAssocID="{BD4FA4B4-62F8-4ABF-832B-88A1588A2C8C}" presName="rootConnector" presStyleLbl="node2" presStyleIdx="5" presStyleCnt="6"/>
      <dgm:spPr/>
    </dgm:pt>
    <dgm:pt modelId="{87F3A089-5AB5-43EE-97D8-23CF2A2AB9F5}" type="pres">
      <dgm:prSet presAssocID="{BD4FA4B4-62F8-4ABF-832B-88A1588A2C8C}" presName="hierChild4" presStyleCnt="0"/>
      <dgm:spPr/>
    </dgm:pt>
    <dgm:pt modelId="{3ECC13A7-041F-48E6-9DA7-F223C6927630}" type="pres">
      <dgm:prSet presAssocID="{BD4FA4B4-62F8-4ABF-832B-88A1588A2C8C}" presName="hierChild5" presStyleCnt="0"/>
      <dgm:spPr/>
    </dgm:pt>
    <dgm:pt modelId="{55DDC09E-B49F-4CBB-80B9-15B24213AAE8}" type="pres">
      <dgm:prSet presAssocID="{5AB4C412-1E7F-4B39-BE08-D91B5682854C}" presName="hierChild3" presStyleCnt="0"/>
      <dgm:spPr/>
    </dgm:pt>
  </dgm:ptLst>
  <dgm:cxnLst>
    <dgm:cxn modelId="{C13527A8-2AF0-45E3-B29B-1B28F6C4EB1F}" type="presOf" srcId="{3B474DE4-BEE5-4053-B670-1F98BEB0E0CB}" destId="{DB9341CE-1AD5-40A2-B8B1-A45015166500}" srcOrd="1" destOrd="0" presId="urn:microsoft.com/office/officeart/2005/8/layout/orgChart1"/>
    <dgm:cxn modelId="{A4E1F6B8-068C-4833-916C-75A1FC76E97F}" type="presOf" srcId="{B0426FE3-C91E-4919-ACC5-961DA257AECB}" destId="{DF1A8963-F0CA-4A0B-837F-A3D12DF3DEEC}" srcOrd="0" destOrd="0" presId="urn:microsoft.com/office/officeart/2005/8/layout/orgChart1"/>
    <dgm:cxn modelId="{542DB541-E518-4F7A-9945-3443AF757336}" type="presOf" srcId="{2BFA2F68-C637-445D-8400-184D015355ED}" destId="{189353FC-A332-4CAA-8076-3AC9849FFDA8}" srcOrd="1" destOrd="0" presId="urn:microsoft.com/office/officeart/2005/8/layout/orgChart1"/>
    <dgm:cxn modelId="{751DAEAB-D08A-4EF0-899D-B1C5F286C8FA}" type="presOf" srcId="{5AB4C412-1E7F-4B39-BE08-D91B5682854C}" destId="{AD7B2348-1A2F-46C5-BC3B-30514FC43D79}" srcOrd="1" destOrd="0" presId="urn:microsoft.com/office/officeart/2005/8/layout/orgChart1"/>
    <dgm:cxn modelId="{D98973E8-6153-4CC5-8028-318435AAFEAE}" type="presOf" srcId="{0C99142A-9F74-492D-89E9-E9E43465C15D}" destId="{AB791147-EEF4-477F-95A1-A808F3801C79}" srcOrd="1" destOrd="0" presId="urn:microsoft.com/office/officeart/2005/8/layout/orgChart1"/>
    <dgm:cxn modelId="{812BF42F-9578-476C-A2E9-E93782D184EC}" type="presOf" srcId="{1385AFAB-5549-444C-B0B3-6302222A23D7}" destId="{8766C93B-CDE4-4D59-A328-5400C93328D6}" srcOrd="0" destOrd="0" presId="urn:microsoft.com/office/officeart/2005/8/layout/orgChart1"/>
    <dgm:cxn modelId="{9DAD7A49-E3F8-4CF2-8265-1164A5BCD917}" srcId="{5AB4C412-1E7F-4B39-BE08-D91B5682854C}" destId="{0C99142A-9F74-492D-89E9-E9E43465C15D}" srcOrd="2" destOrd="0" parTransId="{F28CD30B-BB77-4D1D-AE11-E355BE9ED79E}" sibTransId="{8D0C91EF-0E02-4E94-A717-A40ADD31045C}"/>
    <dgm:cxn modelId="{1E6495C1-64F8-4F52-92D3-87906E6857BF}" type="presOf" srcId="{0C99142A-9F74-492D-89E9-E9E43465C15D}" destId="{DE41AE72-B8FE-45A7-BE1B-D5142E3F19B6}" srcOrd="0" destOrd="0" presId="urn:microsoft.com/office/officeart/2005/8/layout/orgChart1"/>
    <dgm:cxn modelId="{0043733A-AF09-4EB3-A016-93BD9AB2716A}" srcId="{5AB4C412-1E7F-4B39-BE08-D91B5682854C}" destId="{2BFA2F68-C637-445D-8400-184D015355ED}" srcOrd="4" destOrd="0" parTransId="{844FA4AE-E17B-4E57-9CF8-01C48BD354C8}" sibTransId="{C647407A-ECC8-46AB-B46C-0612907C0AAB}"/>
    <dgm:cxn modelId="{3FD8759C-804F-4850-AB25-5694FD2666E3}" type="presOf" srcId="{BD4FA4B4-62F8-4ABF-832B-88A1588A2C8C}" destId="{5314A064-5BE8-47B2-9EB1-CCD0E6136578}" srcOrd="1" destOrd="0" presId="urn:microsoft.com/office/officeart/2005/8/layout/orgChart1"/>
    <dgm:cxn modelId="{C2B4F0C8-8BB3-469C-AECA-D996A490AEDC}" srcId="{5AB4C412-1E7F-4B39-BE08-D91B5682854C}" destId="{BD4FA4B4-62F8-4ABF-832B-88A1588A2C8C}" srcOrd="5" destOrd="0" parTransId="{50EB3F53-5DFA-414C-87BD-FC0D05CBC561}" sibTransId="{34C3503D-CC54-4BEA-9879-740C9F3B2E38}"/>
    <dgm:cxn modelId="{B5ACF943-9061-4B58-8518-40A92F993900}" type="presOf" srcId="{5AB4C412-1E7F-4B39-BE08-D91B5682854C}" destId="{53733508-29AA-4038-ADCD-69A7B49A0EA5}" srcOrd="0" destOrd="0" presId="urn:microsoft.com/office/officeart/2005/8/layout/orgChart1"/>
    <dgm:cxn modelId="{41A5179D-8BAC-4B25-98B0-D0E954AF8157}" type="presOf" srcId="{F28CD30B-BB77-4D1D-AE11-E355BE9ED79E}" destId="{338D3096-CEE6-4A51-B9F5-62E7F88413FB}" srcOrd="0" destOrd="0" presId="urn:microsoft.com/office/officeart/2005/8/layout/orgChart1"/>
    <dgm:cxn modelId="{20F2AEFF-C917-4E38-B9ED-8893EB0C08EE}" srcId="{0C99142A-9F74-492D-89E9-E9E43465C15D}" destId="{56CF2A61-AC23-44BA-939C-1B8883F65603}" srcOrd="0" destOrd="0" parTransId="{1385AFAB-5549-444C-B0B3-6302222A23D7}" sibTransId="{6013A62B-86F3-4C78-9D7F-1A976325E547}"/>
    <dgm:cxn modelId="{A298F62D-F9CC-48BB-8914-DE4C89009DC6}" type="presOf" srcId="{3B474DE4-BEE5-4053-B670-1F98BEB0E0CB}" destId="{6FD06626-934A-43B8-B983-FB6C9C104FB5}" srcOrd="0" destOrd="0" presId="urn:microsoft.com/office/officeart/2005/8/layout/orgChart1"/>
    <dgm:cxn modelId="{9D401B84-4BED-40D3-A1A5-DD06C5EE7DBD}" srcId="{5AB4C412-1E7F-4B39-BE08-D91B5682854C}" destId="{31AE9A25-4943-4C15-9560-8259F88A7799}" srcOrd="0" destOrd="0" parTransId="{080AA43A-312E-4711-B3BD-1ADB3C1BEDE6}" sibTransId="{94FCE764-BBC1-4E48-B05A-B0C0549C0C33}"/>
    <dgm:cxn modelId="{88886418-2377-4F43-907A-5E83A30FF02F}" type="presOf" srcId="{B1F87A00-EF0F-46C1-8A2B-F62070D19858}" destId="{77D465CA-DCB3-406A-982D-618B2014CA45}" srcOrd="0" destOrd="0" presId="urn:microsoft.com/office/officeart/2005/8/layout/orgChart1"/>
    <dgm:cxn modelId="{E6828ED9-47DF-4F18-BD70-2E4ACC47BC72}" type="presOf" srcId="{56CF2A61-AC23-44BA-939C-1B8883F65603}" destId="{3B06B306-0C28-4AE0-8A77-841AB208B1EC}" srcOrd="1" destOrd="0" presId="urn:microsoft.com/office/officeart/2005/8/layout/orgChart1"/>
    <dgm:cxn modelId="{FF6CDFB8-6EE9-46A9-83EF-F4607A1899B3}" type="presOf" srcId="{2BFA2F68-C637-445D-8400-184D015355ED}" destId="{FB5DD78D-4B0E-46C0-A07A-4BCB41CB68BD}" srcOrd="0" destOrd="0" presId="urn:microsoft.com/office/officeart/2005/8/layout/orgChart1"/>
    <dgm:cxn modelId="{64AC3DD6-2908-483E-8D59-F8D30FD4EA91}" type="presOf" srcId="{50EB3F53-5DFA-414C-87BD-FC0D05CBC561}" destId="{0864F090-3EF8-40B2-8C64-7F926C015F6D}" srcOrd="0" destOrd="0" presId="urn:microsoft.com/office/officeart/2005/8/layout/orgChart1"/>
    <dgm:cxn modelId="{CAE0CD1D-6321-45FA-AC9E-9483CD973721}" type="presOf" srcId="{A99AE70C-8823-489F-8FA3-C807279667AD}" destId="{D1E9D5F5-8AD6-453D-BB9B-F82D3A310E8A}" srcOrd="0" destOrd="0" presId="urn:microsoft.com/office/officeart/2005/8/layout/orgChart1"/>
    <dgm:cxn modelId="{5BC2615F-67B1-41A8-8903-43A96902B6B3}" type="presOf" srcId="{31AE9A25-4943-4C15-9560-8259F88A7799}" destId="{1ED76B63-95A9-4C42-B641-B30FB80A5642}" srcOrd="1" destOrd="0" presId="urn:microsoft.com/office/officeart/2005/8/layout/orgChart1"/>
    <dgm:cxn modelId="{5BB0B0B0-F64A-4AE5-92DF-C952AAA074A8}" srcId="{5AB4C412-1E7F-4B39-BE08-D91B5682854C}" destId="{B1F87A00-EF0F-46C1-8A2B-F62070D19858}" srcOrd="3" destOrd="0" parTransId="{96CE3EBE-09E6-4247-8BE1-B51636B2D9D3}" sibTransId="{BB5BCFEF-4362-4EEF-857C-9A9D9E23C1D5}"/>
    <dgm:cxn modelId="{4C568096-0AB3-4283-B048-1378A9D3D926}" type="presOf" srcId="{96CE3EBE-09E6-4247-8BE1-B51636B2D9D3}" destId="{3A9AA03A-0D49-4153-8CC4-8AF169C591AA}" srcOrd="0" destOrd="0" presId="urn:microsoft.com/office/officeart/2005/8/layout/orgChart1"/>
    <dgm:cxn modelId="{01FA77DE-2C22-4AAD-A5CC-10F3B123AD19}" srcId="{B0426FE3-C91E-4919-ACC5-961DA257AECB}" destId="{5AB4C412-1E7F-4B39-BE08-D91B5682854C}" srcOrd="0" destOrd="0" parTransId="{F23A2540-57B6-4282-9CD1-80771AFB897E}" sibTransId="{4A1D3801-D296-4ABF-A903-AA76309A14DE}"/>
    <dgm:cxn modelId="{B0FCA657-F3D9-46D2-BEF2-76FAC28DB2A0}" type="presOf" srcId="{B1F87A00-EF0F-46C1-8A2B-F62070D19858}" destId="{337EA126-5FA6-43B4-AB91-B1B1EC111556}" srcOrd="1" destOrd="0" presId="urn:microsoft.com/office/officeart/2005/8/layout/orgChart1"/>
    <dgm:cxn modelId="{9E092852-860E-41CE-A10D-BD02693F4676}" type="presOf" srcId="{31AE9A25-4943-4C15-9560-8259F88A7799}" destId="{851B9381-11D0-42DE-AE83-48423B75CCB0}" srcOrd="0" destOrd="0" presId="urn:microsoft.com/office/officeart/2005/8/layout/orgChart1"/>
    <dgm:cxn modelId="{F34E76B7-6BB5-4AAB-938B-9CF368BCB810}" type="presOf" srcId="{BD4FA4B4-62F8-4ABF-832B-88A1588A2C8C}" destId="{95433BA9-4421-458B-81E5-61226C4ABAB1}" srcOrd="0" destOrd="0" presId="urn:microsoft.com/office/officeart/2005/8/layout/orgChart1"/>
    <dgm:cxn modelId="{9E3DF147-459F-4643-8294-71FF095985B0}" type="presOf" srcId="{56CF2A61-AC23-44BA-939C-1B8883F65603}" destId="{483BEF4D-F1D5-4597-84F5-5F170CE06632}" srcOrd="0" destOrd="0" presId="urn:microsoft.com/office/officeart/2005/8/layout/orgChart1"/>
    <dgm:cxn modelId="{443460DC-79BD-4F6C-9218-2EBD36EBAF70}" type="presOf" srcId="{080AA43A-312E-4711-B3BD-1ADB3C1BEDE6}" destId="{7CFB5453-9162-476A-8C76-93C2DCEDD185}" srcOrd="0" destOrd="0" presId="urn:microsoft.com/office/officeart/2005/8/layout/orgChart1"/>
    <dgm:cxn modelId="{91CFDFEE-9C7A-4301-AB42-F4F7186EF2DE}" type="presOf" srcId="{844FA4AE-E17B-4E57-9CF8-01C48BD354C8}" destId="{821F1F19-898A-4ADD-80C5-9F58B28E9243}" srcOrd="0" destOrd="0" presId="urn:microsoft.com/office/officeart/2005/8/layout/orgChart1"/>
    <dgm:cxn modelId="{B4371212-BCFF-49A6-9639-03B302E642F4}" srcId="{5AB4C412-1E7F-4B39-BE08-D91B5682854C}" destId="{3B474DE4-BEE5-4053-B670-1F98BEB0E0CB}" srcOrd="1" destOrd="0" parTransId="{A99AE70C-8823-489F-8FA3-C807279667AD}" sibTransId="{6E5378FB-6259-4729-AE7D-A452F792253F}"/>
    <dgm:cxn modelId="{46B17F11-7967-4668-8F11-B29396D363AF}" type="presParOf" srcId="{DF1A8963-F0CA-4A0B-837F-A3D12DF3DEEC}" destId="{A54F1C94-9CDD-4966-8E29-963B9E4A1A83}" srcOrd="0" destOrd="0" presId="urn:microsoft.com/office/officeart/2005/8/layout/orgChart1"/>
    <dgm:cxn modelId="{71AA9AE8-E9F0-47D9-9B73-1CC62DD332DC}" type="presParOf" srcId="{A54F1C94-9CDD-4966-8E29-963B9E4A1A83}" destId="{784884B6-B932-4823-B44C-7C681DB9D6D5}" srcOrd="0" destOrd="0" presId="urn:microsoft.com/office/officeart/2005/8/layout/orgChart1"/>
    <dgm:cxn modelId="{A35B3133-70C5-44D5-A01E-9069D0476CAA}" type="presParOf" srcId="{784884B6-B932-4823-B44C-7C681DB9D6D5}" destId="{53733508-29AA-4038-ADCD-69A7B49A0EA5}" srcOrd="0" destOrd="0" presId="urn:microsoft.com/office/officeart/2005/8/layout/orgChart1"/>
    <dgm:cxn modelId="{2714C062-515D-4048-BFCE-B8314FFB0538}" type="presParOf" srcId="{784884B6-B932-4823-B44C-7C681DB9D6D5}" destId="{AD7B2348-1A2F-46C5-BC3B-30514FC43D79}" srcOrd="1" destOrd="0" presId="urn:microsoft.com/office/officeart/2005/8/layout/orgChart1"/>
    <dgm:cxn modelId="{2B8FA2CA-BD82-4076-B194-73645A3FE2A5}" type="presParOf" srcId="{A54F1C94-9CDD-4966-8E29-963B9E4A1A83}" destId="{DFFFD4DE-1906-4C32-B528-D8F6269E609C}" srcOrd="1" destOrd="0" presId="urn:microsoft.com/office/officeart/2005/8/layout/orgChart1"/>
    <dgm:cxn modelId="{B8DD188E-E99C-4963-BD5C-29D6F753EC0B}" type="presParOf" srcId="{DFFFD4DE-1906-4C32-B528-D8F6269E609C}" destId="{7CFB5453-9162-476A-8C76-93C2DCEDD185}" srcOrd="0" destOrd="0" presId="urn:microsoft.com/office/officeart/2005/8/layout/orgChart1"/>
    <dgm:cxn modelId="{F13FD915-FC13-41DD-AAE7-AC063A89F37C}" type="presParOf" srcId="{DFFFD4DE-1906-4C32-B528-D8F6269E609C}" destId="{0B227010-ED4D-48B3-B5DF-452E0A010375}" srcOrd="1" destOrd="0" presId="urn:microsoft.com/office/officeart/2005/8/layout/orgChart1"/>
    <dgm:cxn modelId="{11A7CB6C-E506-46CA-AE0E-E8666F181189}" type="presParOf" srcId="{0B227010-ED4D-48B3-B5DF-452E0A010375}" destId="{AEC3325C-C537-4EFD-AE93-1E9143526474}" srcOrd="0" destOrd="0" presId="urn:microsoft.com/office/officeart/2005/8/layout/orgChart1"/>
    <dgm:cxn modelId="{72B1DCD6-5BCF-40E9-B64A-5FB6219D9B78}" type="presParOf" srcId="{AEC3325C-C537-4EFD-AE93-1E9143526474}" destId="{851B9381-11D0-42DE-AE83-48423B75CCB0}" srcOrd="0" destOrd="0" presId="urn:microsoft.com/office/officeart/2005/8/layout/orgChart1"/>
    <dgm:cxn modelId="{21C0CCA3-AD94-46D9-9C66-ABE88D3470A2}" type="presParOf" srcId="{AEC3325C-C537-4EFD-AE93-1E9143526474}" destId="{1ED76B63-95A9-4C42-B641-B30FB80A5642}" srcOrd="1" destOrd="0" presId="urn:microsoft.com/office/officeart/2005/8/layout/orgChart1"/>
    <dgm:cxn modelId="{5404E328-B893-4A60-9CD8-39D619C716C3}" type="presParOf" srcId="{0B227010-ED4D-48B3-B5DF-452E0A010375}" destId="{D96E5828-EF01-49FB-BF09-19CA08FA7434}" srcOrd="1" destOrd="0" presId="urn:microsoft.com/office/officeart/2005/8/layout/orgChart1"/>
    <dgm:cxn modelId="{D4C19629-E078-4C8E-9DFF-AE9C6C6E1EC9}" type="presParOf" srcId="{0B227010-ED4D-48B3-B5DF-452E0A010375}" destId="{D1AD407B-02A3-4A83-A87C-432F74938E1D}" srcOrd="2" destOrd="0" presId="urn:microsoft.com/office/officeart/2005/8/layout/orgChart1"/>
    <dgm:cxn modelId="{189A4B59-D2F6-434B-928F-7AE7E17D042F}" type="presParOf" srcId="{DFFFD4DE-1906-4C32-B528-D8F6269E609C}" destId="{D1E9D5F5-8AD6-453D-BB9B-F82D3A310E8A}" srcOrd="2" destOrd="0" presId="urn:microsoft.com/office/officeart/2005/8/layout/orgChart1"/>
    <dgm:cxn modelId="{6DA8201A-A441-4A6C-ACE8-0006E45EA644}" type="presParOf" srcId="{DFFFD4DE-1906-4C32-B528-D8F6269E609C}" destId="{FA321255-80DF-4BA4-9F6A-E68F544B64BF}" srcOrd="3" destOrd="0" presId="urn:microsoft.com/office/officeart/2005/8/layout/orgChart1"/>
    <dgm:cxn modelId="{CA197E45-F211-44E4-B713-96D0AA335B08}" type="presParOf" srcId="{FA321255-80DF-4BA4-9F6A-E68F544B64BF}" destId="{E7AD2B00-AC71-451B-BD31-4921FFA77FFB}" srcOrd="0" destOrd="0" presId="urn:microsoft.com/office/officeart/2005/8/layout/orgChart1"/>
    <dgm:cxn modelId="{16EBDEFB-4636-4BB3-85A7-161DF4EFD4E5}" type="presParOf" srcId="{E7AD2B00-AC71-451B-BD31-4921FFA77FFB}" destId="{6FD06626-934A-43B8-B983-FB6C9C104FB5}" srcOrd="0" destOrd="0" presId="urn:microsoft.com/office/officeart/2005/8/layout/orgChart1"/>
    <dgm:cxn modelId="{3BBA2439-87CE-46F9-ACD5-7821C41C2B7E}" type="presParOf" srcId="{E7AD2B00-AC71-451B-BD31-4921FFA77FFB}" destId="{DB9341CE-1AD5-40A2-B8B1-A45015166500}" srcOrd="1" destOrd="0" presId="urn:microsoft.com/office/officeart/2005/8/layout/orgChart1"/>
    <dgm:cxn modelId="{CF543641-B4D6-4031-9E2F-0CD5DA81098A}" type="presParOf" srcId="{FA321255-80DF-4BA4-9F6A-E68F544B64BF}" destId="{0CA49811-95F7-4F82-A73F-4CDE59D818D4}" srcOrd="1" destOrd="0" presId="urn:microsoft.com/office/officeart/2005/8/layout/orgChart1"/>
    <dgm:cxn modelId="{C40F74AE-62E5-491A-946F-1F54B897DC0F}" type="presParOf" srcId="{FA321255-80DF-4BA4-9F6A-E68F544B64BF}" destId="{A13651D3-48E3-400C-89F9-3D79B41BC93D}" srcOrd="2" destOrd="0" presId="urn:microsoft.com/office/officeart/2005/8/layout/orgChart1"/>
    <dgm:cxn modelId="{69588E07-B93A-4E46-95C2-5B0A033D10DA}" type="presParOf" srcId="{DFFFD4DE-1906-4C32-B528-D8F6269E609C}" destId="{338D3096-CEE6-4A51-B9F5-62E7F88413FB}" srcOrd="4" destOrd="0" presId="urn:microsoft.com/office/officeart/2005/8/layout/orgChart1"/>
    <dgm:cxn modelId="{E8878FA4-0B9D-4B7B-BFEB-46872EC6FB25}" type="presParOf" srcId="{DFFFD4DE-1906-4C32-B528-D8F6269E609C}" destId="{BEEF0A7B-D26F-4736-82AA-B6510CC5A288}" srcOrd="5" destOrd="0" presId="urn:microsoft.com/office/officeart/2005/8/layout/orgChart1"/>
    <dgm:cxn modelId="{BCDC5390-DF6D-4101-AA71-906800F40E86}" type="presParOf" srcId="{BEEF0A7B-D26F-4736-82AA-B6510CC5A288}" destId="{4D363D60-C47D-4B2D-B808-9D9ACDBA291A}" srcOrd="0" destOrd="0" presId="urn:microsoft.com/office/officeart/2005/8/layout/orgChart1"/>
    <dgm:cxn modelId="{DC7A2FBC-973F-4C98-8FD3-3D01E1FAE689}" type="presParOf" srcId="{4D363D60-C47D-4B2D-B808-9D9ACDBA291A}" destId="{DE41AE72-B8FE-45A7-BE1B-D5142E3F19B6}" srcOrd="0" destOrd="0" presId="urn:microsoft.com/office/officeart/2005/8/layout/orgChart1"/>
    <dgm:cxn modelId="{202C4207-91DD-449B-9241-C089958D800A}" type="presParOf" srcId="{4D363D60-C47D-4B2D-B808-9D9ACDBA291A}" destId="{AB791147-EEF4-477F-95A1-A808F3801C79}" srcOrd="1" destOrd="0" presId="urn:microsoft.com/office/officeart/2005/8/layout/orgChart1"/>
    <dgm:cxn modelId="{C6BAB63D-40DC-4A1E-B1C7-F04310303CD4}" type="presParOf" srcId="{BEEF0A7B-D26F-4736-82AA-B6510CC5A288}" destId="{B8E972E9-31FA-49DA-9356-55FEDF43D852}" srcOrd="1" destOrd="0" presId="urn:microsoft.com/office/officeart/2005/8/layout/orgChart1"/>
    <dgm:cxn modelId="{C868F693-F3E4-44FC-9417-B0FC3C40A419}" type="presParOf" srcId="{B8E972E9-31FA-49DA-9356-55FEDF43D852}" destId="{8766C93B-CDE4-4D59-A328-5400C93328D6}" srcOrd="0" destOrd="0" presId="urn:microsoft.com/office/officeart/2005/8/layout/orgChart1"/>
    <dgm:cxn modelId="{C24C0C3E-A0C9-4864-AC14-766646AE8144}" type="presParOf" srcId="{B8E972E9-31FA-49DA-9356-55FEDF43D852}" destId="{105CFC92-F1B9-404C-B627-011C54A46FA4}" srcOrd="1" destOrd="0" presId="urn:microsoft.com/office/officeart/2005/8/layout/orgChart1"/>
    <dgm:cxn modelId="{22AB12F6-061D-4938-A06D-EEB18614C115}" type="presParOf" srcId="{105CFC92-F1B9-404C-B627-011C54A46FA4}" destId="{B07F3A5B-ABCF-4D54-94CF-BA7E837A3C58}" srcOrd="0" destOrd="0" presId="urn:microsoft.com/office/officeart/2005/8/layout/orgChart1"/>
    <dgm:cxn modelId="{211E3D5A-424F-44B5-A7B2-85B04358D3E7}" type="presParOf" srcId="{B07F3A5B-ABCF-4D54-94CF-BA7E837A3C58}" destId="{483BEF4D-F1D5-4597-84F5-5F170CE06632}" srcOrd="0" destOrd="0" presId="urn:microsoft.com/office/officeart/2005/8/layout/orgChart1"/>
    <dgm:cxn modelId="{645470FF-213F-4438-BE5D-4810587A6AEC}" type="presParOf" srcId="{B07F3A5B-ABCF-4D54-94CF-BA7E837A3C58}" destId="{3B06B306-0C28-4AE0-8A77-841AB208B1EC}" srcOrd="1" destOrd="0" presId="urn:microsoft.com/office/officeart/2005/8/layout/orgChart1"/>
    <dgm:cxn modelId="{6B27B86B-E377-43B4-8446-5A51ECEF5D10}" type="presParOf" srcId="{105CFC92-F1B9-404C-B627-011C54A46FA4}" destId="{5FD5FC1B-4135-4857-BF1B-75B5AFEC127A}" srcOrd="1" destOrd="0" presId="urn:microsoft.com/office/officeart/2005/8/layout/orgChart1"/>
    <dgm:cxn modelId="{8C7ADC58-A22D-494B-ACCB-5811034710CB}" type="presParOf" srcId="{105CFC92-F1B9-404C-B627-011C54A46FA4}" destId="{F63BEC77-194D-42D4-B740-61AFA6708B8F}" srcOrd="2" destOrd="0" presId="urn:microsoft.com/office/officeart/2005/8/layout/orgChart1"/>
    <dgm:cxn modelId="{F7948EB1-EC63-4FF7-9185-84AC4E41EFD0}" type="presParOf" srcId="{BEEF0A7B-D26F-4736-82AA-B6510CC5A288}" destId="{14EE11D3-3240-407B-9098-0EE983710DD7}" srcOrd="2" destOrd="0" presId="urn:microsoft.com/office/officeart/2005/8/layout/orgChart1"/>
    <dgm:cxn modelId="{59141272-EDBD-41B6-A7DD-14CD3C0EFB55}" type="presParOf" srcId="{DFFFD4DE-1906-4C32-B528-D8F6269E609C}" destId="{3A9AA03A-0D49-4153-8CC4-8AF169C591AA}" srcOrd="6" destOrd="0" presId="urn:microsoft.com/office/officeart/2005/8/layout/orgChart1"/>
    <dgm:cxn modelId="{EEC9A5ED-13FD-46E4-A136-D39983F4A9B8}" type="presParOf" srcId="{DFFFD4DE-1906-4C32-B528-D8F6269E609C}" destId="{F2EB4215-1860-45B1-96D0-01FE82ABF4C9}" srcOrd="7" destOrd="0" presId="urn:microsoft.com/office/officeart/2005/8/layout/orgChart1"/>
    <dgm:cxn modelId="{724CD5B3-3DFB-4CC1-A85F-3C0842A803A4}" type="presParOf" srcId="{F2EB4215-1860-45B1-96D0-01FE82ABF4C9}" destId="{6E17A880-9E46-4052-8BAC-A0DF36E8CE0B}" srcOrd="0" destOrd="0" presId="urn:microsoft.com/office/officeart/2005/8/layout/orgChart1"/>
    <dgm:cxn modelId="{C533AE6A-FBAE-416A-A111-EB5BED9C79E3}" type="presParOf" srcId="{6E17A880-9E46-4052-8BAC-A0DF36E8CE0B}" destId="{77D465CA-DCB3-406A-982D-618B2014CA45}" srcOrd="0" destOrd="0" presId="urn:microsoft.com/office/officeart/2005/8/layout/orgChart1"/>
    <dgm:cxn modelId="{456A3D3E-F7EA-495A-9EBD-9552AFC5C15A}" type="presParOf" srcId="{6E17A880-9E46-4052-8BAC-A0DF36E8CE0B}" destId="{337EA126-5FA6-43B4-AB91-B1B1EC111556}" srcOrd="1" destOrd="0" presId="urn:microsoft.com/office/officeart/2005/8/layout/orgChart1"/>
    <dgm:cxn modelId="{55644D41-381E-411B-93FD-E785135B8228}" type="presParOf" srcId="{F2EB4215-1860-45B1-96D0-01FE82ABF4C9}" destId="{E221C8CC-3BDE-4886-ABE6-35A57544874B}" srcOrd="1" destOrd="0" presId="urn:microsoft.com/office/officeart/2005/8/layout/orgChart1"/>
    <dgm:cxn modelId="{22B7A4D5-118C-43B0-ADF6-83D9EF76AC48}" type="presParOf" srcId="{F2EB4215-1860-45B1-96D0-01FE82ABF4C9}" destId="{373EEB4F-43D3-44D5-B4CC-FA2CD4C8B6AC}" srcOrd="2" destOrd="0" presId="urn:microsoft.com/office/officeart/2005/8/layout/orgChart1"/>
    <dgm:cxn modelId="{51A09174-8744-44ED-9BBD-C1BEA0102C25}" type="presParOf" srcId="{DFFFD4DE-1906-4C32-B528-D8F6269E609C}" destId="{821F1F19-898A-4ADD-80C5-9F58B28E9243}" srcOrd="8" destOrd="0" presId="urn:microsoft.com/office/officeart/2005/8/layout/orgChart1"/>
    <dgm:cxn modelId="{C63DE7E9-5B3A-4D33-A8C4-2000A5245C87}" type="presParOf" srcId="{DFFFD4DE-1906-4C32-B528-D8F6269E609C}" destId="{36CD5E18-DC1D-4B7A-B733-D8F11CB3B41C}" srcOrd="9" destOrd="0" presId="urn:microsoft.com/office/officeart/2005/8/layout/orgChart1"/>
    <dgm:cxn modelId="{5D9C4431-2ED3-422E-B388-A4882132F105}" type="presParOf" srcId="{36CD5E18-DC1D-4B7A-B733-D8F11CB3B41C}" destId="{B6F12D4A-1F81-44BD-BD26-DF98EAD7A32E}" srcOrd="0" destOrd="0" presId="urn:microsoft.com/office/officeart/2005/8/layout/orgChart1"/>
    <dgm:cxn modelId="{41DF6873-34BB-4F9F-AE81-754CE85A50E5}" type="presParOf" srcId="{B6F12D4A-1F81-44BD-BD26-DF98EAD7A32E}" destId="{FB5DD78D-4B0E-46C0-A07A-4BCB41CB68BD}" srcOrd="0" destOrd="0" presId="urn:microsoft.com/office/officeart/2005/8/layout/orgChart1"/>
    <dgm:cxn modelId="{C2CCC09F-157C-4D3D-B3A2-0204F39035A4}" type="presParOf" srcId="{B6F12D4A-1F81-44BD-BD26-DF98EAD7A32E}" destId="{189353FC-A332-4CAA-8076-3AC9849FFDA8}" srcOrd="1" destOrd="0" presId="urn:microsoft.com/office/officeart/2005/8/layout/orgChart1"/>
    <dgm:cxn modelId="{DEA05041-58D6-4FBA-906F-4CF440EED7F4}" type="presParOf" srcId="{36CD5E18-DC1D-4B7A-B733-D8F11CB3B41C}" destId="{27F025AF-C380-4C4B-AE7A-CEC720BD6BEC}" srcOrd="1" destOrd="0" presId="urn:microsoft.com/office/officeart/2005/8/layout/orgChart1"/>
    <dgm:cxn modelId="{50E9DA41-94FB-473B-B67F-C1F99E4F7DE5}" type="presParOf" srcId="{36CD5E18-DC1D-4B7A-B733-D8F11CB3B41C}" destId="{8869009D-E14F-4C3D-93F2-1C206CB74C17}" srcOrd="2" destOrd="0" presId="urn:microsoft.com/office/officeart/2005/8/layout/orgChart1"/>
    <dgm:cxn modelId="{075BCEC4-956F-454A-A1E3-E9338E351B32}" type="presParOf" srcId="{DFFFD4DE-1906-4C32-B528-D8F6269E609C}" destId="{0864F090-3EF8-40B2-8C64-7F926C015F6D}" srcOrd="10" destOrd="0" presId="urn:microsoft.com/office/officeart/2005/8/layout/orgChart1"/>
    <dgm:cxn modelId="{B4864FC8-9436-4773-B3E5-EE4B36972401}" type="presParOf" srcId="{DFFFD4DE-1906-4C32-B528-D8F6269E609C}" destId="{EF1A6711-574D-4B34-AFDA-556DC8F037BC}" srcOrd="11" destOrd="0" presId="urn:microsoft.com/office/officeart/2005/8/layout/orgChart1"/>
    <dgm:cxn modelId="{5C50FA64-FB77-4916-AAC5-831A41E40F28}" type="presParOf" srcId="{EF1A6711-574D-4B34-AFDA-556DC8F037BC}" destId="{F0703055-588E-46E2-9DFF-FB95AE12F0D6}" srcOrd="0" destOrd="0" presId="urn:microsoft.com/office/officeart/2005/8/layout/orgChart1"/>
    <dgm:cxn modelId="{259B6E1D-9DD2-4EBC-89E7-E882B3AD3F64}" type="presParOf" srcId="{F0703055-588E-46E2-9DFF-FB95AE12F0D6}" destId="{95433BA9-4421-458B-81E5-61226C4ABAB1}" srcOrd="0" destOrd="0" presId="urn:microsoft.com/office/officeart/2005/8/layout/orgChart1"/>
    <dgm:cxn modelId="{4B0BAD2A-39A6-414C-BCA5-AEDA822CD39A}" type="presParOf" srcId="{F0703055-588E-46E2-9DFF-FB95AE12F0D6}" destId="{5314A064-5BE8-47B2-9EB1-CCD0E6136578}" srcOrd="1" destOrd="0" presId="urn:microsoft.com/office/officeart/2005/8/layout/orgChart1"/>
    <dgm:cxn modelId="{F8BB9B79-5A3D-4122-A14E-7A885DA0EF17}" type="presParOf" srcId="{EF1A6711-574D-4B34-AFDA-556DC8F037BC}" destId="{87F3A089-5AB5-43EE-97D8-23CF2A2AB9F5}" srcOrd="1" destOrd="0" presId="urn:microsoft.com/office/officeart/2005/8/layout/orgChart1"/>
    <dgm:cxn modelId="{30337E00-63C4-413F-AD34-3C15D554361B}" type="presParOf" srcId="{EF1A6711-574D-4B34-AFDA-556DC8F037BC}" destId="{3ECC13A7-041F-48E6-9DA7-F223C6927630}" srcOrd="2" destOrd="0" presId="urn:microsoft.com/office/officeart/2005/8/layout/orgChart1"/>
    <dgm:cxn modelId="{FCDE2C8F-3A6B-4D65-83AF-F313A477FAE0}" type="presParOf" srcId="{A54F1C94-9CDD-4966-8E29-963B9E4A1A83}" destId="{55DDC09E-B49F-4CBB-80B9-15B24213AAE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BC1467-8A04-424F-8F22-BCEED512D878}">
      <dsp:nvSpPr>
        <dsp:cNvPr id="0" name=""/>
        <dsp:cNvSpPr/>
      </dsp:nvSpPr>
      <dsp:spPr>
        <a:xfrm>
          <a:off x="3443287" y="795366"/>
          <a:ext cx="2853195" cy="247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795"/>
              </a:lnTo>
              <a:lnTo>
                <a:pt x="2853195" y="123795"/>
              </a:lnTo>
              <a:lnTo>
                <a:pt x="2853195" y="2475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68116C-AA70-4016-AF30-25F7FC176744}">
      <dsp:nvSpPr>
        <dsp:cNvPr id="0" name=""/>
        <dsp:cNvSpPr/>
      </dsp:nvSpPr>
      <dsp:spPr>
        <a:xfrm>
          <a:off x="3443287" y="795366"/>
          <a:ext cx="1426597" cy="247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795"/>
              </a:lnTo>
              <a:lnTo>
                <a:pt x="1426597" y="123795"/>
              </a:lnTo>
              <a:lnTo>
                <a:pt x="1426597" y="2475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9409BF-3C7E-475D-9659-09BD092D3D1C}">
      <dsp:nvSpPr>
        <dsp:cNvPr id="0" name=""/>
        <dsp:cNvSpPr/>
      </dsp:nvSpPr>
      <dsp:spPr>
        <a:xfrm>
          <a:off x="3397567" y="795366"/>
          <a:ext cx="91440" cy="2475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5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3F9770-6503-4265-8133-BD48BBE87FE1}">
      <dsp:nvSpPr>
        <dsp:cNvPr id="0" name=""/>
        <dsp:cNvSpPr/>
      </dsp:nvSpPr>
      <dsp:spPr>
        <a:xfrm>
          <a:off x="2016689" y="795366"/>
          <a:ext cx="1426597" cy="247591"/>
        </a:xfrm>
        <a:custGeom>
          <a:avLst/>
          <a:gdLst/>
          <a:ahLst/>
          <a:cxnLst/>
          <a:rect l="0" t="0" r="0" b="0"/>
          <a:pathLst>
            <a:path>
              <a:moveTo>
                <a:pt x="1426597" y="0"/>
              </a:moveTo>
              <a:lnTo>
                <a:pt x="1426597" y="123795"/>
              </a:lnTo>
              <a:lnTo>
                <a:pt x="0" y="123795"/>
              </a:lnTo>
              <a:lnTo>
                <a:pt x="0" y="2475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8738F8-AE71-47EE-9202-1FF37BE40BA9}">
      <dsp:nvSpPr>
        <dsp:cNvPr id="0" name=""/>
        <dsp:cNvSpPr/>
      </dsp:nvSpPr>
      <dsp:spPr>
        <a:xfrm>
          <a:off x="590091" y="795366"/>
          <a:ext cx="2853195" cy="247591"/>
        </a:xfrm>
        <a:custGeom>
          <a:avLst/>
          <a:gdLst/>
          <a:ahLst/>
          <a:cxnLst/>
          <a:rect l="0" t="0" r="0" b="0"/>
          <a:pathLst>
            <a:path>
              <a:moveTo>
                <a:pt x="2853195" y="0"/>
              </a:moveTo>
              <a:lnTo>
                <a:pt x="2853195" y="123795"/>
              </a:lnTo>
              <a:lnTo>
                <a:pt x="0" y="123795"/>
              </a:lnTo>
              <a:lnTo>
                <a:pt x="0" y="2475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4EB82B-C64D-49B0-9DFB-A6CA570040F6}">
      <dsp:nvSpPr>
        <dsp:cNvPr id="0" name=""/>
        <dsp:cNvSpPr/>
      </dsp:nvSpPr>
      <dsp:spPr>
        <a:xfrm>
          <a:off x="2853784" y="205863"/>
          <a:ext cx="1179006" cy="5895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Encrypt</a:t>
          </a:r>
          <a:endParaRPr lang="en-US" sz="3800" kern="1200"/>
        </a:p>
      </dsp:txBody>
      <dsp:txXfrm>
        <a:off x="2853784" y="205863"/>
        <a:ext cx="1179006" cy="589503"/>
      </dsp:txXfrm>
    </dsp:sp>
    <dsp:sp modelId="{45290160-D88C-4AFB-8902-B19B74D89130}">
      <dsp:nvSpPr>
        <dsp:cNvPr id="0" name=""/>
        <dsp:cNvSpPr/>
      </dsp:nvSpPr>
      <dsp:spPr>
        <a:xfrm>
          <a:off x="588" y="1042958"/>
          <a:ext cx="1179006" cy="5895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CreateFile</a:t>
          </a:r>
        </a:p>
      </dsp:txBody>
      <dsp:txXfrm>
        <a:off x="588" y="1042958"/>
        <a:ext cx="1179006" cy="589503"/>
      </dsp:txXfrm>
    </dsp:sp>
    <dsp:sp modelId="{7DC5D832-1B08-411F-8DAB-7CCEBC12B872}">
      <dsp:nvSpPr>
        <dsp:cNvPr id="0" name=""/>
        <dsp:cNvSpPr/>
      </dsp:nvSpPr>
      <dsp:spPr>
        <a:xfrm>
          <a:off x="1427186" y="1042958"/>
          <a:ext cx="1179006" cy="5895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ReadFile</a:t>
          </a:r>
        </a:p>
      </dsp:txBody>
      <dsp:txXfrm>
        <a:off x="1427186" y="1042958"/>
        <a:ext cx="1179006" cy="589503"/>
      </dsp:txXfrm>
    </dsp:sp>
    <dsp:sp modelId="{F9F769B0-0CDC-4CBA-92F2-E69C7701AC6D}">
      <dsp:nvSpPr>
        <dsp:cNvPr id="0" name=""/>
        <dsp:cNvSpPr/>
      </dsp:nvSpPr>
      <dsp:spPr>
        <a:xfrm>
          <a:off x="2853784" y="1042958"/>
          <a:ext cx="1179006" cy="5895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SetFilePointer</a:t>
          </a:r>
        </a:p>
      </dsp:txBody>
      <dsp:txXfrm>
        <a:off x="2853784" y="1042958"/>
        <a:ext cx="1179006" cy="589503"/>
      </dsp:txXfrm>
    </dsp:sp>
    <dsp:sp modelId="{DBEE253A-EB9B-4950-8A3F-1188F8A67B32}">
      <dsp:nvSpPr>
        <dsp:cNvPr id="0" name=""/>
        <dsp:cNvSpPr/>
      </dsp:nvSpPr>
      <dsp:spPr>
        <a:xfrm>
          <a:off x="4280382" y="1042958"/>
          <a:ext cx="1179006" cy="5895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WriteFile</a:t>
          </a:r>
        </a:p>
      </dsp:txBody>
      <dsp:txXfrm>
        <a:off x="4280382" y="1042958"/>
        <a:ext cx="1179006" cy="589503"/>
      </dsp:txXfrm>
    </dsp:sp>
    <dsp:sp modelId="{67E25424-1CA7-49A2-8A0D-54E0798DA237}">
      <dsp:nvSpPr>
        <dsp:cNvPr id="0" name=""/>
        <dsp:cNvSpPr/>
      </dsp:nvSpPr>
      <dsp:spPr>
        <a:xfrm>
          <a:off x="5706980" y="1042958"/>
          <a:ext cx="1179006" cy="5895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CloseHandle</a:t>
          </a:r>
        </a:p>
      </dsp:txBody>
      <dsp:txXfrm>
        <a:off x="5706980" y="1042958"/>
        <a:ext cx="1179006" cy="58950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A6FE2E-2D58-4DF9-A74A-62F89A2AE973}">
      <dsp:nvSpPr>
        <dsp:cNvPr id="0" name=""/>
        <dsp:cNvSpPr/>
      </dsp:nvSpPr>
      <dsp:spPr>
        <a:xfrm>
          <a:off x="3476625" y="610073"/>
          <a:ext cx="1476356" cy="256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113"/>
              </a:lnTo>
              <a:lnTo>
                <a:pt x="1476356" y="128113"/>
              </a:lnTo>
              <a:lnTo>
                <a:pt x="1476356" y="2562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FDF36B-DAC1-4C10-9309-DB6B19743842}">
      <dsp:nvSpPr>
        <dsp:cNvPr id="0" name=""/>
        <dsp:cNvSpPr/>
      </dsp:nvSpPr>
      <dsp:spPr>
        <a:xfrm>
          <a:off x="3430905" y="610073"/>
          <a:ext cx="91440" cy="2562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62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3E6F0B-9826-4043-9A76-AD2ED4540074}">
      <dsp:nvSpPr>
        <dsp:cNvPr id="0" name=""/>
        <dsp:cNvSpPr/>
      </dsp:nvSpPr>
      <dsp:spPr>
        <a:xfrm>
          <a:off x="2000268" y="610073"/>
          <a:ext cx="1476356" cy="256227"/>
        </a:xfrm>
        <a:custGeom>
          <a:avLst/>
          <a:gdLst/>
          <a:ahLst/>
          <a:cxnLst/>
          <a:rect l="0" t="0" r="0" b="0"/>
          <a:pathLst>
            <a:path>
              <a:moveTo>
                <a:pt x="1476356" y="0"/>
              </a:moveTo>
              <a:lnTo>
                <a:pt x="1476356" y="128113"/>
              </a:lnTo>
              <a:lnTo>
                <a:pt x="0" y="128113"/>
              </a:lnTo>
              <a:lnTo>
                <a:pt x="0" y="2562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9AC9E4-6A41-41E4-B770-1ECE5DDDC3AD}">
      <dsp:nvSpPr>
        <dsp:cNvPr id="0" name=""/>
        <dsp:cNvSpPr/>
      </dsp:nvSpPr>
      <dsp:spPr>
        <a:xfrm>
          <a:off x="2866560" y="9"/>
          <a:ext cx="1220129" cy="6100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Decrypt</a:t>
          </a:r>
        </a:p>
      </dsp:txBody>
      <dsp:txXfrm>
        <a:off x="2866560" y="9"/>
        <a:ext cx="1220129" cy="610064"/>
      </dsp:txXfrm>
    </dsp:sp>
    <dsp:sp modelId="{E98920E2-E966-49F1-8D5F-93A5C8577171}">
      <dsp:nvSpPr>
        <dsp:cNvPr id="0" name=""/>
        <dsp:cNvSpPr/>
      </dsp:nvSpPr>
      <dsp:spPr>
        <a:xfrm>
          <a:off x="1390204" y="866301"/>
          <a:ext cx="1220129" cy="6100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CreateFile</a:t>
          </a:r>
        </a:p>
      </dsp:txBody>
      <dsp:txXfrm>
        <a:off x="1390204" y="866301"/>
        <a:ext cx="1220129" cy="610064"/>
      </dsp:txXfrm>
    </dsp:sp>
    <dsp:sp modelId="{4C141A01-1BFE-491F-B0E8-78573922F666}">
      <dsp:nvSpPr>
        <dsp:cNvPr id="0" name=""/>
        <dsp:cNvSpPr/>
      </dsp:nvSpPr>
      <dsp:spPr>
        <a:xfrm>
          <a:off x="2866560" y="866301"/>
          <a:ext cx="1220129" cy="6100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ReadFile</a:t>
          </a:r>
        </a:p>
      </dsp:txBody>
      <dsp:txXfrm>
        <a:off x="2866560" y="866301"/>
        <a:ext cx="1220129" cy="610064"/>
      </dsp:txXfrm>
    </dsp:sp>
    <dsp:sp modelId="{9EB5ED40-51DD-44E4-8024-6AF540C72B5D}">
      <dsp:nvSpPr>
        <dsp:cNvPr id="0" name=""/>
        <dsp:cNvSpPr/>
      </dsp:nvSpPr>
      <dsp:spPr>
        <a:xfrm>
          <a:off x="4342916" y="866301"/>
          <a:ext cx="1220129" cy="6100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CloseHandle</a:t>
          </a:r>
        </a:p>
      </dsp:txBody>
      <dsp:txXfrm>
        <a:off x="4342916" y="866301"/>
        <a:ext cx="1220129" cy="61006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64F090-3EF8-40B2-8C64-7F926C015F6D}">
      <dsp:nvSpPr>
        <dsp:cNvPr id="0" name=""/>
        <dsp:cNvSpPr/>
      </dsp:nvSpPr>
      <dsp:spPr>
        <a:xfrm>
          <a:off x="3467100" y="367556"/>
          <a:ext cx="2218068" cy="1539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990"/>
              </a:lnTo>
              <a:lnTo>
                <a:pt x="2218068" y="76990"/>
              </a:lnTo>
              <a:lnTo>
                <a:pt x="2218068" y="1539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1F1F19-898A-4ADD-80C5-9F58B28E9243}">
      <dsp:nvSpPr>
        <dsp:cNvPr id="0" name=""/>
        <dsp:cNvSpPr/>
      </dsp:nvSpPr>
      <dsp:spPr>
        <a:xfrm>
          <a:off x="3467100" y="367556"/>
          <a:ext cx="1330841" cy="1539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990"/>
              </a:lnTo>
              <a:lnTo>
                <a:pt x="1330841" y="76990"/>
              </a:lnTo>
              <a:lnTo>
                <a:pt x="1330841" y="1539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9AA03A-0D49-4153-8CC4-8AF169C591AA}">
      <dsp:nvSpPr>
        <dsp:cNvPr id="0" name=""/>
        <dsp:cNvSpPr/>
      </dsp:nvSpPr>
      <dsp:spPr>
        <a:xfrm>
          <a:off x="3467100" y="367556"/>
          <a:ext cx="443613" cy="1539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990"/>
              </a:lnTo>
              <a:lnTo>
                <a:pt x="443613" y="76990"/>
              </a:lnTo>
              <a:lnTo>
                <a:pt x="443613" y="1539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66C93B-CDE4-4D59-A328-5400C93328D6}">
      <dsp:nvSpPr>
        <dsp:cNvPr id="0" name=""/>
        <dsp:cNvSpPr/>
      </dsp:nvSpPr>
      <dsp:spPr>
        <a:xfrm>
          <a:off x="2730187" y="888161"/>
          <a:ext cx="109986" cy="3372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7293"/>
              </a:lnTo>
              <a:lnTo>
                <a:pt x="109986" y="3372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8D3096-CEE6-4A51-B9F5-62E7F88413FB}">
      <dsp:nvSpPr>
        <dsp:cNvPr id="0" name=""/>
        <dsp:cNvSpPr/>
      </dsp:nvSpPr>
      <dsp:spPr>
        <a:xfrm>
          <a:off x="3023486" y="367556"/>
          <a:ext cx="443613" cy="153981"/>
        </a:xfrm>
        <a:custGeom>
          <a:avLst/>
          <a:gdLst/>
          <a:ahLst/>
          <a:cxnLst/>
          <a:rect l="0" t="0" r="0" b="0"/>
          <a:pathLst>
            <a:path>
              <a:moveTo>
                <a:pt x="443613" y="0"/>
              </a:moveTo>
              <a:lnTo>
                <a:pt x="443613" y="76990"/>
              </a:lnTo>
              <a:lnTo>
                <a:pt x="0" y="76990"/>
              </a:lnTo>
              <a:lnTo>
                <a:pt x="0" y="1539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E9D5F5-8AD6-453D-BB9B-F82D3A310E8A}">
      <dsp:nvSpPr>
        <dsp:cNvPr id="0" name=""/>
        <dsp:cNvSpPr/>
      </dsp:nvSpPr>
      <dsp:spPr>
        <a:xfrm>
          <a:off x="2136258" y="367556"/>
          <a:ext cx="1330841" cy="153981"/>
        </a:xfrm>
        <a:custGeom>
          <a:avLst/>
          <a:gdLst/>
          <a:ahLst/>
          <a:cxnLst/>
          <a:rect l="0" t="0" r="0" b="0"/>
          <a:pathLst>
            <a:path>
              <a:moveTo>
                <a:pt x="1330841" y="0"/>
              </a:moveTo>
              <a:lnTo>
                <a:pt x="1330841" y="76990"/>
              </a:lnTo>
              <a:lnTo>
                <a:pt x="0" y="76990"/>
              </a:lnTo>
              <a:lnTo>
                <a:pt x="0" y="1539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FB5453-9162-476A-8C76-93C2DCEDD185}">
      <dsp:nvSpPr>
        <dsp:cNvPr id="0" name=""/>
        <dsp:cNvSpPr/>
      </dsp:nvSpPr>
      <dsp:spPr>
        <a:xfrm>
          <a:off x="1249031" y="367556"/>
          <a:ext cx="2218068" cy="153981"/>
        </a:xfrm>
        <a:custGeom>
          <a:avLst/>
          <a:gdLst/>
          <a:ahLst/>
          <a:cxnLst/>
          <a:rect l="0" t="0" r="0" b="0"/>
          <a:pathLst>
            <a:path>
              <a:moveTo>
                <a:pt x="2218068" y="0"/>
              </a:moveTo>
              <a:lnTo>
                <a:pt x="2218068" y="76990"/>
              </a:lnTo>
              <a:lnTo>
                <a:pt x="0" y="76990"/>
              </a:lnTo>
              <a:lnTo>
                <a:pt x="0" y="1539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733508-29AA-4038-ADCD-69A7B49A0EA5}">
      <dsp:nvSpPr>
        <dsp:cNvPr id="0" name=""/>
        <dsp:cNvSpPr/>
      </dsp:nvSpPr>
      <dsp:spPr>
        <a:xfrm>
          <a:off x="3100477" y="933"/>
          <a:ext cx="733245" cy="3666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main</a:t>
          </a:r>
        </a:p>
      </dsp:txBody>
      <dsp:txXfrm>
        <a:off x="3100477" y="933"/>
        <a:ext cx="733245" cy="366622"/>
      </dsp:txXfrm>
    </dsp:sp>
    <dsp:sp modelId="{851B9381-11D0-42DE-AE83-48423B75CCB0}">
      <dsp:nvSpPr>
        <dsp:cNvPr id="0" name=""/>
        <dsp:cNvSpPr/>
      </dsp:nvSpPr>
      <dsp:spPr>
        <a:xfrm>
          <a:off x="882408" y="521538"/>
          <a:ext cx="733245" cy="3666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writestring</a:t>
          </a:r>
        </a:p>
      </dsp:txBody>
      <dsp:txXfrm>
        <a:off x="882408" y="521538"/>
        <a:ext cx="733245" cy="366622"/>
      </dsp:txXfrm>
    </dsp:sp>
    <dsp:sp modelId="{6FD06626-934A-43B8-B983-FB6C9C104FB5}">
      <dsp:nvSpPr>
        <dsp:cNvPr id="0" name=""/>
        <dsp:cNvSpPr/>
      </dsp:nvSpPr>
      <dsp:spPr>
        <a:xfrm>
          <a:off x="1769635" y="521538"/>
          <a:ext cx="733245" cy="3666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readstring</a:t>
          </a:r>
        </a:p>
      </dsp:txBody>
      <dsp:txXfrm>
        <a:off x="1769635" y="521538"/>
        <a:ext cx="733245" cy="366622"/>
      </dsp:txXfrm>
    </dsp:sp>
    <dsp:sp modelId="{DE41AE72-B8FE-45A7-BE1B-D5142E3F19B6}">
      <dsp:nvSpPr>
        <dsp:cNvPr id="0" name=""/>
        <dsp:cNvSpPr/>
      </dsp:nvSpPr>
      <dsp:spPr>
        <a:xfrm>
          <a:off x="2656863" y="521538"/>
          <a:ext cx="733245" cy="3666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TOUP</a:t>
          </a:r>
        </a:p>
      </dsp:txBody>
      <dsp:txXfrm>
        <a:off x="2656863" y="521538"/>
        <a:ext cx="733245" cy="366622"/>
      </dsp:txXfrm>
    </dsp:sp>
    <dsp:sp modelId="{483BEF4D-F1D5-4597-84F5-5F170CE06632}">
      <dsp:nvSpPr>
        <dsp:cNvPr id="0" name=""/>
        <dsp:cNvSpPr/>
      </dsp:nvSpPr>
      <dsp:spPr>
        <a:xfrm>
          <a:off x="2840174" y="1042143"/>
          <a:ext cx="733245" cy="3666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str_ucase</a:t>
          </a:r>
        </a:p>
      </dsp:txBody>
      <dsp:txXfrm>
        <a:off x="2840174" y="1042143"/>
        <a:ext cx="733245" cy="366622"/>
      </dsp:txXfrm>
    </dsp:sp>
    <dsp:sp modelId="{77D465CA-DCB3-406A-982D-618B2014CA45}">
      <dsp:nvSpPr>
        <dsp:cNvPr id="0" name=""/>
        <dsp:cNvSpPr/>
      </dsp:nvSpPr>
      <dsp:spPr>
        <a:xfrm>
          <a:off x="3544090" y="521538"/>
          <a:ext cx="733245" cy="3666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CRLF</a:t>
          </a:r>
        </a:p>
      </dsp:txBody>
      <dsp:txXfrm>
        <a:off x="3544090" y="521538"/>
        <a:ext cx="733245" cy="366622"/>
      </dsp:txXfrm>
    </dsp:sp>
    <dsp:sp modelId="{FB5DD78D-4B0E-46C0-A07A-4BCB41CB68BD}">
      <dsp:nvSpPr>
        <dsp:cNvPr id="0" name=""/>
        <dsp:cNvSpPr/>
      </dsp:nvSpPr>
      <dsp:spPr>
        <a:xfrm>
          <a:off x="4431318" y="521538"/>
          <a:ext cx="733245" cy="3666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encrypt</a:t>
          </a:r>
        </a:p>
      </dsp:txBody>
      <dsp:txXfrm>
        <a:off x="4431318" y="521538"/>
        <a:ext cx="733245" cy="366622"/>
      </dsp:txXfrm>
    </dsp:sp>
    <dsp:sp modelId="{95433BA9-4421-458B-81E5-61226C4ABAB1}">
      <dsp:nvSpPr>
        <dsp:cNvPr id="0" name=""/>
        <dsp:cNvSpPr/>
      </dsp:nvSpPr>
      <dsp:spPr>
        <a:xfrm>
          <a:off x="5318546" y="521538"/>
          <a:ext cx="733245" cy="3666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decrypt</a:t>
          </a:r>
        </a:p>
      </dsp:txBody>
      <dsp:txXfrm>
        <a:off x="5318546" y="521538"/>
        <a:ext cx="733245" cy="3666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64A8EDE23E2499F9994377658CD9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A4B52-2BCA-4F8A-A139-A58ED1A8557E}"/>
      </w:docPartPr>
      <w:docPartBody>
        <w:p w:rsidR="00B231E2" w:rsidRDefault="00287F3E">
          <w:pPr>
            <w:pStyle w:val="264A8EDE23E2499F9994377658CD99DE"/>
          </w:pPr>
          <w:r>
            <w:t>[Select Date]</w:t>
          </w:r>
        </w:p>
      </w:docPartBody>
    </w:docPart>
    <w:docPart>
      <w:docPartPr>
        <w:name w:val="0F9D1FF03B8A49FABA63E735DD73C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A1D19-62E8-4490-AAB0-EA8A9288417D}"/>
      </w:docPartPr>
      <w:docPartBody>
        <w:p w:rsidR="00B231E2" w:rsidRDefault="00287F3E">
          <w:pPr>
            <w:pStyle w:val="0F9D1FF03B8A49FABA63E735DD73CEBD"/>
          </w:pPr>
          <w:r>
            <w:t>[Select Start Date]</w:t>
          </w:r>
        </w:p>
      </w:docPartBody>
    </w:docPart>
    <w:docPart>
      <w:docPartPr>
        <w:name w:val="B133FC44056E4836B48D3FCC2ABCE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941EB-1F14-4364-8EB5-06FDB6016041}"/>
      </w:docPartPr>
      <w:docPartBody>
        <w:p w:rsidR="00B231E2" w:rsidRDefault="00287F3E">
          <w:pPr>
            <w:pStyle w:val="B133FC44056E4836B48D3FCC2ABCE5C2"/>
          </w:pPr>
          <w:r>
            <w:t>[Select 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8B"/>
    <w:rsid w:val="00287F3E"/>
    <w:rsid w:val="0072288B"/>
    <w:rsid w:val="00851F90"/>
    <w:rsid w:val="00B2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4D0DB97C854727AB930E0D42373FC8">
    <w:name w:val="E94D0DB97C854727AB930E0D42373FC8"/>
  </w:style>
  <w:style w:type="paragraph" w:customStyle="1" w:styleId="D6F255E5435A4D30B5A3384FF50BA927">
    <w:name w:val="D6F255E5435A4D30B5A3384FF50BA927"/>
  </w:style>
  <w:style w:type="paragraph" w:customStyle="1" w:styleId="264A8EDE23E2499F9994377658CD99DE">
    <w:name w:val="264A8EDE23E2499F9994377658CD99DE"/>
  </w:style>
  <w:style w:type="character" w:styleId="Emphasis">
    <w:name w:val="Emphasis"/>
    <w:basedOn w:val="DefaultParagraphFont"/>
    <w:uiPriority w:val="6"/>
    <w:unhideWhenUsed/>
    <w:qFormat/>
    <w:rPr>
      <w:b/>
      <w:bCs/>
      <w:caps/>
      <w:smallCaps w:val="0"/>
    </w:rPr>
  </w:style>
  <w:style w:type="paragraph" w:customStyle="1" w:styleId="EA614E9B80484C15A8D3B0143627DFE2">
    <w:name w:val="EA614E9B80484C15A8D3B0143627DFE2"/>
  </w:style>
  <w:style w:type="paragraph" w:customStyle="1" w:styleId="0F9D1FF03B8A49FABA63E735DD73CEBD">
    <w:name w:val="0F9D1FF03B8A49FABA63E735DD73CEBD"/>
  </w:style>
  <w:style w:type="paragraph" w:customStyle="1" w:styleId="B133FC44056E4836B48D3FCC2ABCE5C2">
    <w:name w:val="B133FC44056E4836B48D3FCC2ABCE5C2"/>
  </w:style>
  <w:style w:type="paragraph" w:customStyle="1" w:styleId="885F5D82B3474E55BC639DCE4CB89474">
    <w:name w:val="885F5D82B3474E55BC639DCE4CB89474"/>
  </w:style>
  <w:style w:type="paragraph" w:customStyle="1" w:styleId="76A1828C00634173AB285CE03E31FA1B">
    <w:name w:val="76A1828C00634173AB285CE03E31FA1B"/>
  </w:style>
  <w:style w:type="paragraph" w:customStyle="1" w:styleId="9E3695813D5F447382FFA9DBCB95B6A8">
    <w:name w:val="9E3695813D5F447382FFA9DBCB95B6A8"/>
  </w:style>
  <w:style w:type="paragraph" w:customStyle="1" w:styleId="B79620F05F6A4074B57F9A9C09123849">
    <w:name w:val="B79620F05F6A4074B57F9A9C09123849"/>
  </w:style>
  <w:style w:type="paragraph" w:customStyle="1" w:styleId="ABE164CFE7A04C92AE7FDC61F8CC1412">
    <w:name w:val="ABE164CFE7A04C92AE7FDC61F8CC1412"/>
  </w:style>
  <w:style w:type="paragraph" w:customStyle="1" w:styleId="D3E3B297A6E44798B2382C45D41875C3">
    <w:name w:val="D3E3B297A6E44798B2382C45D41875C3"/>
  </w:style>
  <w:style w:type="paragraph" w:customStyle="1" w:styleId="DC89224AB91A4624A651BB0829AD17A8">
    <w:name w:val="DC89224AB91A4624A651BB0829AD17A8"/>
  </w:style>
  <w:style w:type="paragraph" w:customStyle="1" w:styleId="3E355EF99604474489854C19ABA7AD50">
    <w:name w:val="3E355EF99604474489854C19ABA7AD50"/>
  </w:style>
  <w:style w:type="paragraph" w:customStyle="1" w:styleId="7923C349B0014AD88A515216D47AEC01">
    <w:name w:val="7923C349B0014AD88A515216D47AEC01"/>
  </w:style>
  <w:style w:type="paragraph" w:customStyle="1" w:styleId="10E4EFDF5C7E4A76851CFF9C2DC492A5">
    <w:name w:val="10E4EFDF5C7E4A76851CFF9C2DC492A5"/>
  </w:style>
  <w:style w:type="paragraph" w:customStyle="1" w:styleId="899EA08C44194A60AFC588DB03E569DB">
    <w:name w:val="899EA08C44194A60AFC588DB03E569DB"/>
  </w:style>
  <w:style w:type="paragraph" w:customStyle="1" w:styleId="9361D265193C452D81AB0FC304987607">
    <w:name w:val="9361D265193C452D81AB0FC304987607"/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paragraph" w:customStyle="1" w:styleId="78027766871F4B7DBD00F63027CD99A8">
    <w:name w:val="78027766871F4B7DBD00F63027CD99A8"/>
  </w:style>
  <w:style w:type="paragraph" w:customStyle="1" w:styleId="4C8564FD4D374F7CB651CDFEC91F879A">
    <w:name w:val="4C8564FD4D374F7CB651CDFEC91F879A"/>
  </w:style>
  <w:style w:type="paragraph" w:customStyle="1" w:styleId="B2F81DE0C1434245AB23D4CB9FCD57DD">
    <w:name w:val="B2F81DE0C1434245AB23D4CB9FCD57DD"/>
  </w:style>
  <w:style w:type="paragraph" w:customStyle="1" w:styleId="DF92A292927E4A1C9ACF3CE05564321E">
    <w:name w:val="DF92A292927E4A1C9ACF3CE05564321E"/>
  </w:style>
  <w:style w:type="paragraph" w:customStyle="1" w:styleId="A6584162F3F442CFAE553BCE0B202CAC">
    <w:name w:val="A6584162F3F442CFAE553BCE0B202CAC"/>
  </w:style>
  <w:style w:type="paragraph" w:customStyle="1" w:styleId="BBBBB10AD0784467B8535A2C5F26923E">
    <w:name w:val="BBBBB10AD0784467B8535A2C5F26923E"/>
  </w:style>
  <w:style w:type="paragraph" w:customStyle="1" w:styleId="28C120FE3A9945E0933582D0D00B2B30">
    <w:name w:val="28C120FE3A9945E0933582D0D00B2B30"/>
    <w:rsid w:val="0072288B"/>
  </w:style>
  <w:style w:type="paragraph" w:customStyle="1" w:styleId="1E7FBF6E3E9B46B1B9C676DEEC1DA722">
    <w:name w:val="1E7FBF6E3E9B46B1B9C676DEEC1DA722"/>
    <w:rsid w:val="0072288B"/>
  </w:style>
  <w:style w:type="paragraph" w:customStyle="1" w:styleId="1BACCC04CA954978ACB0BDA326A9D02D">
    <w:name w:val="1BACCC04CA954978ACB0BDA326A9D02D"/>
    <w:rsid w:val="0072288B"/>
  </w:style>
  <w:style w:type="paragraph" w:customStyle="1" w:styleId="2366724368D346ECAC21D057D4A267AF">
    <w:name w:val="2366724368D346ECAC21D057D4A267AF"/>
    <w:rsid w:val="0072288B"/>
  </w:style>
  <w:style w:type="paragraph" w:customStyle="1" w:styleId="1B0B60366049482C9B2CA8734971EA53">
    <w:name w:val="1B0B60366049482C9B2CA8734971EA53"/>
    <w:rsid w:val="007228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2016-12-08T00:00:00</PublishDate>
  <Abstract>2016-12-20T00:00:00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157</TotalTime>
  <Pages>4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zeyadetman</dc:creator>
  <cp:keywords/>
  <dc:description/>
  <cp:lastModifiedBy>Zeyad Etman</cp:lastModifiedBy>
  <cp:revision>7</cp:revision>
  <cp:lastPrinted>2012-12-03T18:15:00Z</cp:lastPrinted>
  <dcterms:created xsi:type="dcterms:W3CDTF">2016-12-27T21:54:00Z</dcterms:created>
  <dcterms:modified xsi:type="dcterms:W3CDTF">2016-12-28T00:33:00Z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TC039786279991</vt:lpwstr>
  </property>
</Properties>
</file>